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34333023" w14:textId="77777777" w:rsidTr="001E0877">
        <w:tc>
          <w:tcPr>
            <w:tcW w:w="7650" w:type="dxa"/>
          </w:tcPr>
          <w:p w14:paraId="009CBC79" w14:textId="77777777" w:rsidR="002B2D13" w:rsidRPr="00D60069" w:rsidRDefault="00000000">
            <w:pPr>
              <w:pStyle w:val="Title"/>
            </w:pPr>
            <w:sdt>
              <w:sdtPr>
                <w:id w:val="-1086378735"/>
                <w:placeholder>
                  <w:docPart w:val="2295C8C539454FFAB5B534F8DCDF12AC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sdt>
            <w:sdtPr>
              <w:id w:val="2006626827"/>
              <w:placeholder>
                <w:docPart w:val="A78199D4C6774D30B1E2171BE3DBC65F"/>
              </w:placeholder>
              <w:temporary/>
              <w:showingPlcHdr/>
              <w15:appearance w15:val="hidden"/>
            </w:sdtPr>
            <w:sdtContent>
              <w:p w14:paraId="17F71EE3" w14:textId="77777777" w:rsidR="00D62E01" w:rsidRPr="00D60069" w:rsidRDefault="00D62E01">
                <w:pPr>
                  <w:pStyle w:val="Heading3"/>
                </w:pPr>
                <w:r w:rsidRPr="00D60069">
                  <w:t>Date</w:t>
                </w:r>
              </w:p>
            </w:sdtContent>
          </w:sdt>
          <w:sdt>
            <w:sdtPr>
              <w:alias w:val="Time"/>
              <w:tag w:val="Time"/>
              <w:id w:val="807176113"/>
              <w:placeholder>
                <w:docPart w:val="C5B45134CAA44294882035B779767719"/>
              </w:placeholder>
              <w:temporary/>
              <w:showingPlcHdr/>
              <w15:appearance w15:val="hidden"/>
            </w:sdtPr>
            <w:sdtContent>
              <w:p w14:paraId="7E68B564" w14:textId="77777777" w:rsidR="00D62E01" w:rsidRPr="00D60069" w:rsidRDefault="00D62E01">
                <w:pPr>
                  <w:pStyle w:val="Heading3"/>
                </w:pPr>
                <w:r w:rsidRPr="00D60069">
                  <w:t>Time</w:t>
                </w:r>
              </w:p>
            </w:sdtContent>
          </w:sdt>
          <w:sdt>
            <w:sdtPr>
              <w:alias w:val="Location"/>
              <w:tag w:val="Location"/>
              <w:id w:val="807176140"/>
              <w:placeholder>
                <w:docPart w:val="50D7652288B94B4795D492DCA9F504FE"/>
              </w:placeholder>
              <w:temporary/>
              <w:showingPlcHdr/>
              <w15:appearance w15:val="hidden"/>
            </w:sdtPr>
            <w:sdtContent>
              <w:p w14:paraId="1203BB40" w14:textId="77777777" w:rsidR="002B2D13" w:rsidRPr="00D60069" w:rsidRDefault="00D62E01" w:rsidP="00D62E01">
                <w:pPr>
                  <w:pStyle w:val="Heading3"/>
                </w:pPr>
                <w:r w:rsidRPr="00D60069">
                  <w:t>Location</w:t>
                </w:r>
              </w:p>
            </w:sdtContent>
          </w:sdt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12778A2E" w14:textId="77777777" w:rsidTr="00E048B4">
        <w:tc>
          <w:tcPr>
            <w:tcW w:w="1946" w:type="dxa"/>
            <w:tcMar>
              <w:top w:w="144" w:type="dxa"/>
            </w:tcMar>
          </w:tcPr>
          <w:p w14:paraId="2ACA76CC" w14:textId="4282BCF8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834805806"/>
                <w:placeholder>
                  <w:docPart w:val="E1B17A8B0FAC4827BFBD492281257019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Meeting called by:</w:t>
                </w:r>
              </w:sdtContent>
            </w:sdt>
          </w:p>
        </w:tc>
        <w:tc>
          <w:tcPr>
            <w:tcW w:w="3184" w:type="dxa"/>
            <w:tcMar>
              <w:top w:w="144" w:type="dxa"/>
            </w:tcMar>
          </w:tcPr>
          <w:p w14:paraId="343C3FE9" w14:textId="0C9BBF97" w:rsidR="002B2D13" w:rsidRPr="00D60069" w:rsidRDefault="008374A5" w:rsidP="00D60069">
            <w:pPr>
              <w:spacing w:after="80"/>
            </w:pPr>
            <w:r>
              <w:t xml:space="preserve">Easter Gbortoe </w:t>
            </w:r>
            <w:r w:rsidR="00780EB2" w:rsidRPr="00C12887">
              <w:rPr>
                <w:b/>
                <w:bCs/>
              </w:rPr>
              <w:t>(Date</w:t>
            </w:r>
            <w:r w:rsidR="00C12887" w:rsidRPr="00C12887">
              <w:rPr>
                <w:b/>
                <w:bCs/>
              </w:rPr>
              <w:t>: 10/31/2023)</w:t>
            </w:r>
          </w:p>
        </w:tc>
        <w:tc>
          <w:tcPr>
            <w:tcW w:w="1779" w:type="dxa"/>
            <w:tcMar>
              <w:top w:w="144" w:type="dxa"/>
            </w:tcMar>
          </w:tcPr>
          <w:p w14:paraId="066C9248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-442851289"/>
                <w:placeholder>
                  <w:docPart w:val="E35C2C0C86C84A45BFC523B41D086FB7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0E349652" w14:textId="096516E8" w:rsidR="002B2D13" w:rsidRPr="00D60069" w:rsidRDefault="008374A5" w:rsidP="00D60069">
            <w:pPr>
              <w:spacing w:after="80"/>
            </w:pPr>
            <w:r>
              <w:t xml:space="preserve">Group 8 First General Meeting </w:t>
            </w:r>
          </w:p>
        </w:tc>
      </w:tr>
      <w:tr w:rsidR="002B2D13" w:rsidRPr="00D60069" w14:paraId="08350558" w14:textId="77777777" w:rsidTr="00E048B4">
        <w:sdt>
          <w:sdtPr>
            <w:id w:val="-906145096"/>
            <w:placeholder>
              <w:docPart w:val="BC867B1C32324D8685B8FE0958130D32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</w:tcPr>
              <w:p w14:paraId="0EFCB7A4" w14:textId="77777777" w:rsidR="002B2D13" w:rsidRPr="00D60069" w:rsidRDefault="006344A8" w:rsidP="00D60069">
                <w:pPr>
                  <w:pStyle w:val="Heading2"/>
                  <w:spacing w:after="80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101DD982" w14:textId="5C8F1083" w:rsidR="002B2D13" w:rsidRPr="00D60069" w:rsidRDefault="008374A5" w:rsidP="00D60069">
            <w:pPr>
              <w:spacing w:after="80"/>
            </w:pPr>
            <w:r>
              <w:t>Jenish Patel &amp; Easter Gbortoe</w:t>
            </w:r>
          </w:p>
        </w:tc>
        <w:tc>
          <w:tcPr>
            <w:tcW w:w="1779" w:type="dxa"/>
          </w:tcPr>
          <w:p w14:paraId="642E1C47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795647141"/>
                <w:placeholder>
                  <w:docPart w:val="F9027C410FE646B889EF46F6B0988704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57FFB7A4" w14:textId="64477846" w:rsidR="002B2D13" w:rsidRPr="00D60069" w:rsidRDefault="008374A5" w:rsidP="00D60069">
            <w:pPr>
              <w:spacing w:after="80"/>
            </w:pPr>
            <w:r>
              <w:t>Easter Gbortoe</w:t>
            </w:r>
          </w:p>
        </w:tc>
      </w:tr>
      <w:tr w:rsidR="002B2D13" w:rsidRPr="00D60069" w14:paraId="0D36FFD8" w14:textId="77777777" w:rsidTr="00E048B4">
        <w:tc>
          <w:tcPr>
            <w:tcW w:w="1946" w:type="dxa"/>
          </w:tcPr>
          <w:p w14:paraId="751AB09F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-1232768380"/>
                <w:placeholder>
                  <w:docPart w:val="3E8EF264ACD6404CBCD5187512CBA2E4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14:paraId="1BF6B1AF" w14:textId="4FD2A4F6" w:rsidR="002B2D13" w:rsidRPr="00D60069" w:rsidRDefault="008374A5" w:rsidP="00D60069">
            <w:pPr>
              <w:spacing w:after="80"/>
            </w:pPr>
            <w:r>
              <w:t>Easter Gbortoe</w:t>
            </w:r>
            <w:r w:rsidR="006946ED">
              <w:t xml:space="preserve"> </w:t>
            </w:r>
          </w:p>
        </w:tc>
        <w:tc>
          <w:tcPr>
            <w:tcW w:w="1779" w:type="dxa"/>
          </w:tcPr>
          <w:p w14:paraId="620B4C08" w14:textId="77777777" w:rsidR="002B2D13" w:rsidRPr="00D60069" w:rsidRDefault="002B2D13" w:rsidP="00D60069">
            <w:pPr>
              <w:pStyle w:val="Heading2"/>
              <w:spacing w:after="80"/>
            </w:pPr>
          </w:p>
        </w:tc>
        <w:tc>
          <w:tcPr>
            <w:tcW w:w="3315" w:type="dxa"/>
          </w:tcPr>
          <w:p w14:paraId="6670B75B" w14:textId="77777777" w:rsidR="002B2D13" w:rsidRPr="00D60069" w:rsidRDefault="002B2D13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0216F897" w14:textId="77777777" w:rsidTr="00E048B4">
        <w:tc>
          <w:tcPr>
            <w:tcW w:w="1980" w:type="dxa"/>
            <w:tcMar>
              <w:top w:w="144" w:type="dxa"/>
            </w:tcMar>
          </w:tcPr>
          <w:p w14:paraId="1201B685" w14:textId="77777777" w:rsidR="002B2D13" w:rsidRPr="00D60069" w:rsidRDefault="00000000">
            <w:pPr>
              <w:pStyle w:val="Heading2"/>
            </w:pPr>
            <w:sdt>
              <w:sdtPr>
                <w:id w:val="1643469904"/>
                <w:placeholder>
                  <w:docPart w:val="19469210A10445369C5C987527131141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66C3D6DE" w14:textId="2A784087" w:rsidR="002B2D13" w:rsidRPr="00D60069" w:rsidRDefault="008374A5" w:rsidP="00D62E01">
            <w:r>
              <w:t>Jenish Patel</w:t>
            </w:r>
            <w:r w:rsidR="00CF44E1">
              <w:t xml:space="preserve"> &amp; Easter Gbortoe</w:t>
            </w:r>
          </w:p>
        </w:tc>
      </w:tr>
      <w:tr w:rsidR="002B2D13" w:rsidRPr="00D60069" w14:paraId="28B1C515" w14:textId="77777777" w:rsidTr="00E048B4">
        <w:tc>
          <w:tcPr>
            <w:tcW w:w="1980" w:type="dxa"/>
          </w:tcPr>
          <w:p w14:paraId="464B6896" w14:textId="77777777" w:rsidR="002B2D13" w:rsidRPr="00D60069" w:rsidRDefault="00000000">
            <w:pPr>
              <w:pStyle w:val="Heading2"/>
            </w:pPr>
            <w:sdt>
              <w:sdtPr>
                <w:id w:val="-1255275818"/>
                <w:placeholder>
                  <w:docPart w:val="C94E23371AF348E9A71BD94A5C8FCA8B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Please read:</w:t>
                </w:r>
              </w:sdtContent>
            </w:sdt>
          </w:p>
        </w:tc>
        <w:tc>
          <w:tcPr>
            <w:tcW w:w="8244" w:type="dxa"/>
          </w:tcPr>
          <w:p w14:paraId="55F81105" w14:textId="664AB936" w:rsidR="002B2D13" w:rsidRPr="00D60069" w:rsidRDefault="008374A5">
            <w:r>
              <w:t xml:space="preserve">On Artificial Intelligent in Business </w:t>
            </w:r>
          </w:p>
        </w:tc>
      </w:tr>
      <w:tr w:rsidR="002B2D13" w:rsidRPr="00D60069" w14:paraId="5C0EC89F" w14:textId="77777777" w:rsidTr="00E048B4">
        <w:tc>
          <w:tcPr>
            <w:tcW w:w="1980" w:type="dxa"/>
          </w:tcPr>
          <w:p w14:paraId="46E28F6B" w14:textId="77777777" w:rsidR="002B2D13" w:rsidRPr="00D60069" w:rsidRDefault="00000000">
            <w:pPr>
              <w:pStyle w:val="Heading2"/>
            </w:pPr>
            <w:sdt>
              <w:sdtPr>
                <w:id w:val="681237791"/>
                <w:placeholder>
                  <w:docPart w:val="95B4DFD87C8746FF8DB7F6883B2CFD83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Please bring:</w:t>
                </w:r>
              </w:sdtContent>
            </w:sdt>
          </w:p>
        </w:tc>
        <w:tc>
          <w:tcPr>
            <w:tcW w:w="8244" w:type="dxa"/>
          </w:tcPr>
          <w:p w14:paraId="7CA4DF13" w14:textId="027D83B9" w:rsidR="002B2D13" w:rsidRPr="00D60069" w:rsidRDefault="008374A5" w:rsidP="00D62E01">
            <w:r>
              <w:t xml:space="preserve">Bring your computer and notebooks </w:t>
            </w:r>
          </w:p>
        </w:tc>
      </w:tr>
    </w:tbl>
    <w:sdt>
      <w:sdtPr>
        <w:id w:val="-2901889"/>
        <w:placeholder>
          <w:docPart w:val="E7A398E3DC2E40F1871AEC1D99746E52"/>
        </w:placeholder>
        <w:temporary/>
        <w:showingPlcHdr/>
        <w15:appearance w15:val="hidden"/>
      </w:sdtPr>
      <w:sdtContent>
        <w:p w14:paraId="3E336B2E" w14:textId="77777777"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61769D21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55A3A15F" w14:textId="77777777" w:rsidR="002B2D13" w:rsidRPr="00D60069" w:rsidRDefault="00000000">
            <w:pPr>
              <w:pStyle w:val="Heading2"/>
            </w:pPr>
            <w:sdt>
              <w:sdtPr>
                <w:id w:val="90904773"/>
                <w:placeholder>
                  <w:docPart w:val="A1CD00B9648241D887E81A7EEE1A04E9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0172954E" w14:textId="5C5FFF61" w:rsidR="002B2D13" w:rsidRPr="00D60069" w:rsidRDefault="000D51D6">
            <w:r>
              <w:t xml:space="preserve">Marriott International Hotel and AI </w:t>
            </w:r>
          </w:p>
        </w:tc>
        <w:tc>
          <w:tcPr>
            <w:tcW w:w="1324" w:type="dxa"/>
          </w:tcPr>
          <w:p w14:paraId="23D67202" w14:textId="77777777" w:rsidR="002B2D13" w:rsidRPr="00D60069" w:rsidRDefault="00000000">
            <w:pPr>
              <w:pStyle w:val="Heading2"/>
            </w:pPr>
            <w:sdt>
              <w:sdtPr>
                <w:id w:val="1737199064"/>
                <w:placeholder>
                  <w:docPart w:val="C9B86C8683734F5E8A08D9EEA66BD9B5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74E071B2" w14:textId="3F443814" w:rsidR="002B2D13" w:rsidRPr="00D60069" w:rsidRDefault="000D51D6">
            <w:r>
              <w:t>Easter Gbortoe</w:t>
            </w:r>
          </w:p>
        </w:tc>
      </w:tr>
    </w:tbl>
    <w:p w14:paraId="1E76ECF5" w14:textId="77777777" w:rsidR="002B2D13" w:rsidRPr="00D60069" w:rsidRDefault="00000000">
      <w:pPr>
        <w:pStyle w:val="Heading4"/>
      </w:pPr>
      <w:sdt>
        <w:sdtPr>
          <w:id w:val="-391195506"/>
          <w:placeholder>
            <w:docPart w:val="FED61D7E64D142B3A58D544BC05FE01B"/>
          </w:placeholder>
          <w:temporary/>
          <w:showingPlcHdr/>
          <w15:appearance w15:val="hidden"/>
        </w:sdtPr>
        <w:sdtContent>
          <w:r w:rsidR="006344A8" w:rsidRPr="00D60069">
            <w:t>Discussion:</w:t>
          </w:r>
        </w:sdtContent>
      </w:sdt>
    </w:p>
    <w:p w14:paraId="536D310B" w14:textId="7C4982F0" w:rsidR="002B2D13" w:rsidRPr="00D60069" w:rsidRDefault="008628EE">
      <w:r>
        <w:t xml:space="preserve">Discussing Marriott International Hotel. </w:t>
      </w:r>
      <w:r w:rsidR="006946ED">
        <w:t>Project Topic</w:t>
      </w:r>
      <w:r>
        <w:t xml:space="preserve">: </w:t>
      </w:r>
      <w:r w:rsidRPr="006946ED">
        <w:rPr>
          <w:b/>
          <w:bCs/>
          <w:highlight w:val="yellow"/>
        </w:rPr>
        <w:t>Should Marriott deploy guest-facing AI in Singapore.</w:t>
      </w:r>
      <w:r w:rsidRPr="006946ED">
        <w:rPr>
          <w:b/>
          <w:bCs/>
        </w:rPr>
        <w:t xml:space="preserve"> </w:t>
      </w:r>
    </w:p>
    <w:p w14:paraId="1EFF5C1F" w14:textId="77777777" w:rsidR="002B2D13" w:rsidRPr="00D60069" w:rsidRDefault="00000000">
      <w:pPr>
        <w:pStyle w:val="Heading4"/>
      </w:pPr>
      <w:sdt>
        <w:sdtPr>
          <w:id w:val="1574465788"/>
          <w:placeholder>
            <w:docPart w:val="CDB05720CD174EE48F449CFD1E05505F"/>
          </w:placeholder>
          <w:temporary/>
          <w:showingPlcHdr/>
          <w15:appearance w15:val="hidden"/>
        </w:sdtPr>
        <w:sdtContent>
          <w:r w:rsidR="006344A8" w:rsidRPr="00D60069">
            <w:t>Conclusions:</w:t>
          </w:r>
        </w:sdtContent>
      </w:sdt>
    </w:p>
    <w:p w14:paraId="457DE508" w14:textId="66AFECB9" w:rsidR="002B2D13" w:rsidRPr="00D60069" w:rsidRDefault="000D51D6">
      <w:r>
        <w:t xml:space="preserve">We were only two in attendance; however, our discussion was very successful. We also discussed each other’s strengths and weakness as relates to the project. 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14:paraId="4D149009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09C84099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-1717032099"/>
                <w:placeholder>
                  <w:docPart w:val="1D6D1AD725214D00A2BE617345F4F3D6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6262D524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-319821758"/>
                <w:placeholder>
                  <w:docPart w:val="C651A0ED0C294A68BC5EAC5FB1CB040A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497C2B0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433413345"/>
                <w:placeholder>
                  <w:docPart w:val="FE4A1D738D0A43DAA82D9DB0A53E106F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14:paraId="0D3EDA28" w14:textId="77777777" w:rsidTr="00D60069">
        <w:tc>
          <w:tcPr>
            <w:tcW w:w="5310" w:type="dxa"/>
          </w:tcPr>
          <w:p w14:paraId="28E688A8" w14:textId="65DEEEF5" w:rsidR="002B2D13" w:rsidRPr="00D60069" w:rsidRDefault="008628EE" w:rsidP="008628EE">
            <w:pPr>
              <w:pStyle w:val="ListParagraph"/>
              <w:numPr>
                <w:ilvl w:val="0"/>
                <w:numId w:val="7"/>
              </w:numPr>
            </w:pPr>
            <w:r>
              <w:t xml:space="preserve">Putting ideas together and critical thinking about the project. </w:t>
            </w:r>
          </w:p>
        </w:tc>
        <w:tc>
          <w:tcPr>
            <w:tcW w:w="3060" w:type="dxa"/>
          </w:tcPr>
          <w:p w14:paraId="2F155146" w14:textId="7C2AF8B9" w:rsidR="002B2D13" w:rsidRPr="00D60069" w:rsidRDefault="008628EE" w:rsidP="00D60069">
            <w:pPr>
              <w:spacing w:after="80"/>
            </w:pPr>
            <w:r>
              <w:t xml:space="preserve"> </w:t>
            </w:r>
            <w:r w:rsidR="006946ED">
              <w:t>J</w:t>
            </w:r>
            <w:r w:rsidR="000D51D6">
              <w:t>enish Patel</w:t>
            </w:r>
            <w:r w:rsidR="006946ED">
              <w:t xml:space="preserve"> &amp; Easter Gbortoe</w:t>
            </w:r>
          </w:p>
        </w:tc>
        <w:tc>
          <w:tcPr>
            <w:tcW w:w="1854" w:type="dxa"/>
          </w:tcPr>
          <w:p w14:paraId="5FDBC5C4" w14:textId="2ADEB206" w:rsidR="002B2D13" w:rsidRPr="00D60069" w:rsidRDefault="000D51D6" w:rsidP="00D60069">
            <w:pPr>
              <w:spacing w:after="80"/>
            </w:pPr>
            <w:r>
              <w:t>New meeting date</w:t>
            </w:r>
          </w:p>
        </w:tc>
      </w:tr>
      <w:tr w:rsidR="002B2D13" w:rsidRPr="00D60069" w14:paraId="13D68F04" w14:textId="77777777" w:rsidTr="00D60069">
        <w:tc>
          <w:tcPr>
            <w:tcW w:w="5310" w:type="dxa"/>
          </w:tcPr>
          <w:p w14:paraId="3F43DDDD" w14:textId="5EA21FE0" w:rsidR="002B2D13" w:rsidRPr="00D60069" w:rsidRDefault="008628EE" w:rsidP="00D60069">
            <w:pPr>
              <w:pStyle w:val="ListBullet"/>
              <w:spacing w:after="80"/>
            </w:pPr>
            <w:r>
              <w:t>Research Marriott</w:t>
            </w:r>
            <w:r w:rsidR="000D51D6">
              <w:t xml:space="preserve"> International </w:t>
            </w:r>
            <w:r>
              <w:t xml:space="preserve">Hotel </w:t>
            </w:r>
          </w:p>
        </w:tc>
        <w:tc>
          <w:tcPr>
            <w:tcW w:w="3060" w:type="dxa"/>
          </w:tcPr>
          <w:p w14:paraId="29A33D01" w14:textId="22F2B01F" w:rsidR="002B2D13" w:rsidRPr="00D60069" w:rsidRDefault="000D51D6" w:rsidP="00D60069">
            <w:pPr>
              <w:spacing w:after="80"/>
            </w:pPr>
            <w:r>
              <w:t>Easter Gbortoe</w:t>
            </w:r>
          </w:p>
        </w:tc>
        <w:tc>
          <w:tcPr>
            <w:tcW w:w="1854" w:type="dxa"/>
          </w:tcPr>
          <w:p w14:paraId="76682168" w14:textId="638A0071" w:rsidR="002B2D13" w:rsidRPr="00D60069" w:rsidRDefault="000D51D6" w:rsidP="00D60069">
            <w:pPr>
              <w:spacing w:after="80"/>
            </w:pPr>
            <w:r>
              <w:t>Next meeting date</w:t>
            </w:r>
          </w:p>
        </w:tc>
      </w:tr>
      <w:tr w:rsidR="002B2D13" w:rsidRPr="00D60069" w14:paraId="4C71BC48" w14:textId="77777777" w:rsidTr="00D60069">
        <w:tc>
          <w:tcPr>
            <w:tcW w:w="5310" w:type="dxa"/>
            <w:tcMar>
              <w:bottom w:w="288" w:type="dxa"/>
            </w:tcMar>
          </w:tcPr>
          <w:p w14:paraId="29394639" w14:textId="0B4D5A85" w:rsidR="002B2D13" w:rsidRPr="00D60069" w:rsidRDefault="008628EE" w:rsidP="00D60069">
            <w:pPr>
              <w:pStyle w:val="ListBullet"/>
              <w:spacing w:after="80"/>
            </w:pPr>
            <w:r>
              <w:t>Defining Marriott</w:t>
            </w:r>
            <w:r w:rsidR="000D51D6">
              <w:t xml:space="preserve"> </w:t>
            </w:r>
            <w:r w:rsidR="006946ED">
              <w:t>International Hotel</w:t>
            </w:r>
            <w:r>
              <w:t xml:space="preserve">, </w:t>
            </w:r>
            <w:r w:rsidR="00ED1537">
              <w:t>AI,</w:t>
            </w:r>
            <w:r>
              <w:t xml:space="preserve"> &amp; Hospitality</w:t>
            </w:r>
          </w:p>
        </w:tc>
        <w:tc>
          <w:tcPr>
            <w:tcW w:w="3060" w:type="dxa"/>
            <w:tcMar>
              <w:bottom w:w="288" w:type="dxa"/>
            </w:tcMar>
          </w:tcPr>
          <w:p w14:paraId="1547D446" w14:textId="2EE85ADE" w:rsidR="002B2D13" w:rsidRPr="00D60069" w:rsidRDefault="000D51D6" w:rsidP="00D60069">
            <w:pPr>
              <w:spacing w:after="80"/>
            </w:pPr>
            <w:r>
              <w:t xml:space="preserve">Jenish Patel </w:t>
            </w:r>
          </w:p>
        </w:tc>
        <w:tc>
          <w:tcPr>
            <w:tcW w:w="1854" w:type="dxa"/>
            <w:tcMar>
              <w:bottom w:w="288" w:type="dxa"/>
            </w:tcMar>
          </w:tcPr>
          <w:p w14:paraId="7FA7338E" w14:textId="2A4E2A65" w:rsidR="002B2D13" w:rsidRPr="00D60069" w:rsidRDefault="000D51D6" w:rsidP="00D60069">
            <w:pPr>
              <w:spacing w:after="80"/>
            </w:pPr>
            <w:r>
              <w:t>Next meeting date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14:paraId="3336301F" w14:textId="77777777" w:rsidTr="00D62E01">
        <w:tc>
          <w:tcPr>
            <w:tcW w:w="1620" w:type="dxa"/>
          </w:tcPr>
          <w:bookmarkEnd w:id="1"/>
          <w:p w14:paraId="4250ED00" w14:textId="77777777" w:rsidR="00D62E01" w:rsidRPr="00D60069" w:rsidRDefault="00000000" w:rsidP="006344A8">
            <w:pPr>
              <w:pStyle w:val="Heading2"/>
            </w:pPr>
            <w:sdt>
              <w:sdtPr>
                <w:id w:val="113951409"/>
                <w:placeholder>
                  <w:docPart w:val="2D03AF3C902D49798D70D37525BB0E39"/>
                </w:placeholder>
                <w:temporary/>
                <w:showingPlcHdr/>
                <w15:appearance w15:val="hidden"/>
              </w:sdtPr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35A0E07C" w14:textId="77777777" w:rsidR="00D62E01" w:rsidRPr="00D60069" w:rsidRDefault="00000000" w:rsidP="006344A8">
            <w:sdt>
              <w:sdtPr>
                <w:id w:val="1690950308"/>
                <w:placeholder>
                  <w:docPart w:val="4D9DA5A94928477BB855687E6E78E498"/>
                </w:placeholder>
                <w:temporary/>
                <w:showingPlcHdr/>
                <w15:appearance w15:val="hidden"/>
              </w:sdtPr>
              <w:sdtContent>
                <w:r w:rsidR="00D62E01" w:rsidRPr="00D60069">
                  <w:t>Enter agenda item here</w:t>
                </w:r>
              </w:sdtContent>
            </w:sdt>
          </w:p>
        </w:tc>
        <w:tc>
          <w:tcPr>
            <w:tcW w:w="1324" w:type="dxa"/>
          </w:tcPr>
          <w:p w14:paraId="77D0B376" w14:textId="77777777" w:rsidR="00D62E01" w:rsidRPr="00D60069" w:rsidRDefault="00000000" w:rsidP="006344A8">
            <w:pPr>
              <w:pStyle w:val="Heading2"/>
            </w:pPr>
            <w:sdt>
              <w:sdtPr>
                <w:id w:val="1072624145"/>
                <w:placeholder>
                  <w:docPart w:val="6850A40CB4174DD7B6C24B3776ABE37F"/>
                </w:placeholder>
                <w:temporary/>
                <w:showingPlcHdr/>
                <w15:appearance w15:val="hidden"/>
              </w:sdtPr>
              <w:sdtContent>
                <w:r w:rsidR="00D62E01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1C819B79" w14:textId="77777777" w:rsidR="00D62E01" w:rsidRPr="00D60069" w:rsidRDefault="00000000" w:rsidP="006344A8">
            <w:sdt>
              <w:sdtPr>
                <w:id w:val="-572357552"/>
                <w:placeholder>
                  <w:docPart w:val="1CF9322A7EF84787A2EE6A68CDC35925"/>
                </w:placeholder>
                <w:temporary/>
                <w:showingPlcHdr/>
                <w15:appearance w15:val="hidden"/>
              </w:sdtPr>
              <w:sdtContent>
                <w:r w:rsidR="00D62E01" w:rsidRPr="00D60069">
                  <w:t>Enter presenter here</w:t>
                </w:r>
              </w:sdtContent>
            </w:sdt>
          </w:p>
        </w:tc>
      </w:tr>
    </w:tbl>
    <w:p w14:paraId="40E0F3D2" w14:textId="77777777" w:rsidR="00D62E01" w:rsidRPr="00D60069" w:rsidRDefault="00000000" w:rsidP="00D62E01">
      <w:pPr>
        <w:pStyle w:val="Heading4"/>
      </w:pPr>
      <w:sdt>
        <w:sdtPr>
          <w:id w:val="1495455185"/>
          <w:placeholder>
            <w:docPart w:val="6EEEE824E94B47A484CDA19619F5707E"/>
          </w:placeholder>
          <w:temporary/>
          <w:showingPlcHdr/>
          <w15:appearance w15:val="hidden"/>
        </w:sdtPr>
        <w:sdtContent>
          <w:r w:rsidR="00D62E01" w:rsidRPr="00D60069">
            <w:t>Discussion:</w:t>
          </w:r>
        </w:sdtContent>
      </w:sdt>
    </w:p>
    <w:sdt>
      <w:sdtPr>
        <w:id w:val="275993325"/>
        <w:placeholder>
          <w:docPart w:val="2BA1CF43892D4F77BB0098411980408B"/>
        </w:placeholder>
        <w:temporary/>
        <w:showingPlcHdr/>
        <w15:appearance w15:val="hidden"/>
      </w:sdtPr>
      <w:sdtContent>
        <w:p w14:paraId="10F6A1F9" w14:textId="77777777" w:rsidR="00D62E01" w:rsidRPr="00D60069" w:rsidRDefault="00D62E01" w:rsidP="00D62E01">
          <w:r w:rsidRPr="00D60069">
            <w:t>To get started right away, just tap any placeholder text (such as this) and start typing to replace it with your own.</w:t>
          </w:r>
        </w:p>
      </w:sdtContent>
    </w:sdt>
    <w:p w14:paraId="60B08966" w14:textId="77777777" w:rsidR="00D62E01" w:rsidRPr="00D60069" w:rsidRDefault="00000000" w:rsidP="00D62E01">
      <w:pPr>
        <w:pStyle w:val="Heading4"/>
      </w:pPr>
      <w:sdt>
        <w:sdtPr>
          <w:id w:val="-1295436725"/>
          <w:placeholder>
            <w:docPart w:val="C640B0E202CD424D8DB7D9F33D170265"/>
          </w:placeholder>
          <w:temporary/>
          <w:showingPlcHdr/>
          <w15:appearance w15:val="hidden"/>
        </w:sdtPr>
        <w:sdtContent>
          <w:r w:rsidR="00D62E01" w:rsidRPr="00D60069">
            <w:t>Conclusions:</w:t>
          </w:r>
        </w:sdtContent>
      </w:sdt>
    </w:p>
    <w:sdt>
      <w:sdtPr>
        <w:id w:val="1699276047"/>
        <w:placeholder>
          <w:docPart w:val="AB5BD7E9EB6F4E2CA365E1826ADE445F"/>
        </w:placeholder>
        <w:temporary/>
        <w:showingPlcHdr/>
        <w15:appearance w15:val="hidden"/>
      </w:sdtPr>
      <w:sdtContent>
        <w:p w14:paraId="6F93F3E1" w14:textId="77777777" w:rsidR="00D62E01" w:rsidRPr="00D60069" w:rsidRDefault="00D62E01" w:rsidP="00D62E01">
          <w:r w:rsidRPr="00D60069"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14:paraId="2295327A" w14:textId="77777777" w:rsidTr="001E0877">
        <w:trPr>
          <w:tblHeader/>
        </w:trPr>
        <w:tc>
          <w:tcPr>
            <w:tcW w:w="5310" w:type="dxa"/>
            <w:vAlign w:val="bottom"/>
          </w:tcPr>
          <w:p w14:paraId="19FFF92C" w14:textId="77777777" w:rsidR="00D60069" w:rsidRPr="00D60069" w:rsidRDefault="00000000" w:rsidP="00284200">
            <w:pPr>
              <w:pStyle w:val="Heading2"/>
              <w:spacing w:after="80"/>
            </w:pPr>
            <w:sdt>
              <w:sdtPr>
                <w:id w:val="1576775990"/>
                <w:placeholder>
                  <w:docPart w:val="FC90166CB0F34D648B8E0984C382C41F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0C06DF56" w14:textId="77777777" w:rsidR="00D60069" w:rsidRPr="00D60069" w:rsidRDefault="00000000" w:rsidP="00284200">
            <w:pPr>
              <w:pStyle w:val="Heading2"/>
              <w:spacing w:after="80"/>
            </w:pPr>
            <w:sdt>
              <w:sdtPr>
                <w:id w:val="-778569795"/>
                <w:placeholder>
                  <w:docPart w:val="0BC58602F8154727B443A32A57B93E3D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7EB28B41" w14:textId="77777777" w:rsidR="00D60069" w:rsidRPr="00D60069" w:rsidRDefault="00000000" w:rsidP="00284200">
            <w:pPr>
              <w:pStyle w:val="Heading2"/>
              <w:spacing w:after="80"/>
            </w:pPr>
            <w:sdt>
              <w:sdtPr>
                <w:id w:val="-1974196117"/>
                <w:placeholder>
                  <w:docPart w:val="85C12F6A1E204164B0E34CFEEBB43384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14:paraId="72DB439B" w14:textId="77777777" w:rsidTr="00284200">
        <w:tc>
          <w:tcPr>
            <w:tcW w:w="5310" w:type="dxa"/>
          </w:tcPr>
          <w:p w14:paraId="50BE4185" w14:textId="77777777" w:rsidR="00D60069" w:rsidRPr="00D60069" w:rsidRDefault="00000000" w:rsidP="00284200">
            <w:pPr>
              <w:pStyle w:val="ListBullet"/>
              <w:spacing w:after="80"/>
            </w:pPr>
            <w:sdt>
              <w:sdtPr>
                <w:id w:val="-300149647"/>
                <w:placeholder>
                  <w:docPart w:val="6F579C5CC35648348B32F38B7B638F52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2DE464EF" w14:textId="77777777" w:rsidR="00D60069" w:rsidRPr="00D60069" w:rsidRDefault="00000000" w:rsidP="00284200">
            <w:pPr>
              <w:spacing w:after="80"/>
            </w:pPr>
            <w:sdt>
              <w:sdtPr>
                <w:id w:val="-2021450857"/>
                <w:placeholder>
                  <w:docPart w:val="60842BE9EBAC43EE9EB7B7E059CC3A8A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2E00E198" w14:textId="77777777" w:rsidR="00D60069" w:rsidRPr="00D60069" w:rsidRDefault="00000000" w:rsidP="00284200">
            <w:pPr>
              <w:spacing w:after="80"/>
            </w:pPr>
            <w:sdt>
              <w:sdtPr>
                <w:id w:val="-1362511276"/>
                <w:placeholder>
                  <w:docPart w:val="C8B52C22AA2B4737B6F01F8850065D95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Enter deadline here</w:t>
                </w:r>
              </w:sdtContent>
            </w:sdt>
          </w:p>
        </w:tc>
      </w:tr>
      <w:tr w:rsidR="00D60069" w:rsidRPr="00D60069" w14:paraId="24219295" w14:textId="77777777" w:rsidTr="00284200">
        <w:tc>
          <w:tcPr>
            <w:tcW w:w="5310" w:type="dxa"/>
          </w:tcPr>
          <w:p w14:paraId="60BD84C5" w14:textId="77777777" w:rsidR="00D60069" w:rsidRPr="00D60069" w:rsidRDefault="00000000" w:rsidP="00284200">
            <w:pPr>
              <w:pStyle w:val="ListBullet"/>
              <w:spacing w:after="80"/>
            </w:pPr>
            <w:sdt>
              <w:sdtPr>
                <w:id w:val="2135979729"/>
                <w:placeholder>
                  <w:docPart w:val="88EDB2BA89D04260A74B76F9F28CC451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619B7652" w14:textId="77777777" w:rsidR="00D60069" w:rsidRPr="00D60069" w:rsidRDefault="00000000" w:rsidP="00284200">
            <w:pPr>
              <w:spacing w:after="80"/>
            </w:pPr>
            <w:sdt>
              <w:sdtPr>
                <w:id w:val="-1826508862"/>
                <w:placeholder>
                  <w:docPart w:val="13070C8DE6CD44719F36A940C999A4D2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24171230" w14:textId="77777777" w:rsidR="00D60069" w:rsidRPr="00D60069" w:rsidRDefault="00000000" w:rsidP="00284200">
            <w:pPr>
              <w:spacing w:after="80"/>
            </w:pPr>
            <w:sdt>
              <w:sdtPr>
                <w:id w:val="-22934574"/>
                <w:placeholder>
                  <w:docPart w:val="9448E22F65D1491E9400CD62BA758B6C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Enter deadline here</w:t>
                </w:r>
              </w:sdtContent>
            </w:sdt>
          </w:p>
        </w:tc>
      </w:tr>
      <w:tr w:rsidR="00D60069" w:rsidRPr="00D60069" w14:paraId="28907561" w14:textId="77777777" w:rsidTr="00284200">
        <w:tc>
          <w:tcPr>
            <w:tcW w:w="5310" w:type="dxa"/>
            <w:tcMar>
              <w:bottom w:w="288" w:type="dxa"/>
            </w:tcMar>
          </w:tcPr>
          <w:p w14:paraId="37011B1F" w14:textId="77777777" w:rsidR="00D60069" w:rsidRPr="00D60069" w:rsidRDefault="00000000" w:rsidP="00284200">
            <w:pPr>
              <w:pStyle w:val="ListBullet"/>
              <w:spacing w:after="80"/>
            </w:pPr>
            <w:sdt>
              <w:sdtPr>
                <w:id w:val="-829058861"/>
                <w:placeholder>
                  <w:docPart w:val="D94D7EDBF6B14A4794AC51433F739756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14:paraId="407A488E" w14:textId="77777777" w:rsidR="00D60069" w:rsidRPr="00D60069" w:rsidRDefault="00000000" w:rsidP="00284200">
            <w:pPr>
              <w:spacing w:after="80"/>
            </w:pPr>
            <w:sdt>
              <w:sdtPr>
                <w:id w:val="1425691745"/>
                <w:placeholder>
                  <w:docPart w:val="5D99A4E144144913AE1E5915C52CBC5D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14:paraId="2E3E56B0" w14:textId="77777777" w:rsidR="00D60069" w:rsidRPr="00D60069" w:rsidRDefault="00000000" w:rsidP="00284200">
            <w:pPr>
              <w:spacing w:after="80"/>
            </w:pPr>
            <w:sdt>
              <w:sdtPr>
                <w:id w:val="1592043662"/>
                <w:placeholder>
                  <w:docPart w:val="E1BC4FFE641941118B2C119F0E0B6095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Enter deadline here</w:t>
                </w:r>
              </w:sdtContent>
            </w:sdt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14:paraId="668A9F3A" w14:textId="77777777" w:rsidTr="006344A8">
        <w:tc>
          <w:tcPr>
            <w:tcW w:w="1620" w:type="dxa"/>
          </w:tcPr>
          <w:p w14:paraId="48F3E31A" w14:textId="77777777" w:rsidR="00D62E01" w:rsidRPr="00D60069" w:rsidRDefault="00000000" w:rsidP="006344A8">
            <w:pPr>
              <w:pStyle w:val="Heading2"/>
            </w:pPr>
            <w:sdt>
              <w:sdtPr>
                <w:id w:val="885458630"/>
                <w:placeholder>
                  <w:docPart w:val="9B5F6FA9864048DC88A5B2CFF29FA701"/>
                </w:placeholder>
                <w:temporary/>
                <w:showingPlcHdr/>
                <w15:appearance w15:val="hidden"/>
              </w:sdtPr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4F5C469E" w14:textId="77777777" w:rsidR="00D62E01" w:rsidRPr="00D60069" w:rsidRDefault="00000000" w:rsidP="006344A8">
            <w:sdt>
              <w:sdtPr>
                <w:id w:val="377673507"/>
                <w:placeholder>
                  <w:docPart w:val="FA9B1122FCF440428F65821C150EC123"/>
                </w:placeholder>
                <w:temporary/>
                <w:showingPlcHdr/>
                <w15:appearance w15:val="hidden"/>
              </w:sdtPr>
              <w:sdtContent>
                <w:r w:rsidR="00D62E01" w:rsidRPr="00D60069">
                  <w:t>Enter agenda item here</w:t>
                </w:r>
              </w:sdtContent>
            </w:sdt>
          </w:p>
        </w:tc>
        <w:tc>
          <w:tcPr>
            <w:tcW w:w="1324" w:type="dxa"/>
          </w:tcPr>
          <w:p w14:paraId="220E0400" w14:textId="77777777" w:rsidR="00D62E01" w:rsidRPr="00D60069" w:rsidRDefault="00000000" w:rsidP="006344A8">
            <w:pPr>
              <w:pStyle w:val="Heading2"/>
            </w:pPr>
            <w:sdt>
              <w:sdtPr>
                <w:id w:val="-765931208"/>
                <w:placeholder>
                  <w:docPart w:val="43F2F70BD3564C87AB5547620B35F6B6"/>
                </w:placeholder>
                <w:temporary/>
                <w:showingPlcHdr/>
                <w15:appearance w15:val="hidden"/>
              </w:sdtPr>
              <w:sdtContent>
                <w:r w:rsidR="00D62E01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0EBC3D5C" w14:textId="77777777" w:rsidR="00D62E01" w:rsidRPr="00D60069" w:rsidRDefault="00000000" w:rsidP="006344A8">
            <w:sdt>
              <w:sdtPr>
                <w:id w:val="-858592925"/>
                <w:placeholder>
                  <w:docPart w:val="E35C3EDD9E0844FAB06D6E893F172D89"/>
                </w:placeholder>
                <w:temporary/>
                <w:showingPlcHdr/>
                <w15:appearance w15:val="hidden"/>
              </w:sdtPr>
              <w:sdtContent>
                <w:r w:rsidR="00D62E01" w:rsidRPr="00D60069">
                  <w:t>Enter presenter here</w:t>
                </w:r>
              </w:sdtContent>
            </w:sdt>
          </w:p>
        </w:tc>
      </w:tr>
    </w:tbl>
    <w:p w14:paraId="6F0B65BC" w14:textId="77777777" w:rsidR="00D62E01" w:rsidRPr="00D60069" w:rsidRDefault="00000000" w:rsidP="00D62E01">
      <w:pPr>
        <w:pStyle w:val="Heading4"/>
      </w:pPr>
      <w:sdt>
        <w:sdtPr>
          <w:id w:val="-98801915"/>
          <w:placeholder>
            <w:docPart w:val="F19D6531A39F4A548B44D0D9DD29474F"/>
          </w:placeholder>
          <w:temporary/>
          <w:showingPlcHdr/>
          <w15:appearance w15:val="hidden"/>
        </w:sdtPr>
        <w:sdtContent>
          <w:r w:rsidR="00D62E01" w:rsidRPr="00D60069">
            <w:t>Discussion:</w:t>
          </w:r>
        </w:sdtContent>
      </w:sdt>
    </w:p>
    <w:sdt>
      <w:sdtPr>
        <w:id w:val="-1975671269"/>
        <w:placeholder>
          <w:docPart w:val="4908FFED3D7E48339425E4A3C2716D51"/>
        </w:placeholder>
        <w:temporary/>
        <w:showingPlcHdr/>
        <w15:appearance w15:val="hidden"/>
      </w:sdtPr>
      <w:sdtContent>
        <w:p w14:paraId="234ACC31" w14:textId="77777777" w:rsidR="00D62E01" w:rsidRPr="00D60069" w:rsidRDefault="00D62E01" w:rsidP="00D62E01">
          <w:r w:rsidRPr="00D60069">
            <w:t>To get started right away, just tap any placeholder text (such as this) and start typing to replace it with your own.</w:t>
          </w:r>
        </w:p>
      </w:sdtContent>
    </w:sdt>
    <w:p w14:paraId="0788470D" w14:textId="77777777" w:rsidR="00D62E01" w:rsidRPr="00D60069" w:rsidRDefault="00000000" w:rsidP="00D62E01">
      <w:pPr>
        <w:pStyle w:val="Heading4"/>
      </w:pPr>
      <w:sdt>
        <w:sdtPr>
          <w:id w:val="-1388485399"/>
          <w:placeholder>
            <w:docPart w:val="08844456851C4ACF8AFFF681BBACC969"/>
          </w:placeholder>
          <w:temporary/>
          <w:showingPlcHdr/>
          <w15:appearance w15:val="hidden"/>
        </w:sdtPr>
        <w:sdtContent>
          <w:r w:rsidR="00D62E01" w:rsidRPr="00D60069">
            <w:t>Conclusions:</w:t>
          </w:r>
        </w:sdtContent>
      </w:sdt>
    </w:p>
    <w:sdt>
      <w:sdtPr>
        <w:id w:val="-1873522740"/>
        <w:placeholder>
          <w:docPart w:val="547E51EC5E1C426CB89DF02C470716DC"/>
        </w:placeholder>
        <w:temporary/>
        <w:showingPlcHdr/>
        <w15:appearance w15:val="hidden"/>
      </w:sdtPr>
      <w:sdtContent>
        <w:p w14:paraId="121A69A2" w14:textId="77777777" w:rsidR="00D62E01" w:rsidRPr="00D60069" w:rsidRDefault="00D62E01" w:rsidP="00D62E01">
          <w:r w:rsidRPr="00D60069"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14:paraId="75E14610" w14:textId="77777777" w:rsidTr="001E0877">
        <w:trPr>
          <w:tblHeader/>
        </w:trPr>
        <w:tc>
          <w:tcPr>
            <w:tcW w:w="5310" w:type="dxa"/>
            <w:vAlign w:val="bottom"/>
          </w:tcPr>
          <w:p w14:paraId="1A533044" w14:textId="77777777" w:rsidR="00D60069" w:rsidRPr="00D60069" w:rsidRDefault="00000000" w:rsidP="00284200">
            <w:pPr>
              <w:pStyle w:val="Heading2"/>
              <w:spacing w:after="80"/>
            </w:pPr>
            <w:sdt>
              <w:sdtPr>
                <w:id w:val="-374389350"/>
                <w:placeholder>
                  <w:docPart w:val="A5892ABCF1FA4BC2A3837A91A67F7AAA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046F4DF7" w14:textId="77777777" w:rsidR="00D60069" w:rsidRPr="00D60069" w:rsidRDefault="00000000" w:rsidP="00284200">
            <w:pPr>
              <w:pStyle w:val="Heading2"/>
              <w:spacing w:after="80"/>
            </w:pPr>
            <w:sdt>
              <w:sdtPr>
                <w:id w:val="1996212571"/>
                <w:placeholder>
                  <w:docPart w:val="09F86E2C87964794986239D343297CD2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D0EA51E" w14:textId="77777777" w:rsidR="00D60069" w:rsidRPr="00D60069" w:rsidRDefault="00000000" w:rsidP="00284200">
            <w:pPr>
              <w:pStyle w:val="Heading2"/>
              <w:spacing w:after="80"/>
            </w:pPr>
            <w:sdt>
              <w:sdtPr>
                <w:id w:val="429936015"/>
                <w:placeholder>
                  <w:docPart w:val="ADA2B4D08D4940BEA7E516F34E02ABFC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14:paraId="7989BDCE" w14:textId="77777777" w:rsidTr="00284200">
        <w:tc>
          <w:tcPr>
            <w:tcW w:w="5310" w:type="dxa"/>
          </w:tcPr>
          <w:p w14:paraId="5E49CFAB" w14:textId="77777777" w:rsidR="00D60069" w:rsidRPr="00D60069" w:rsidRDefault="00000000" w:rsidP="00284200">
            <w:pPr>
              <w:pStyle w:val="ListBullet"/>
              <w:spacing w:after="80"/>
            </w:pPr>
            <w:sdt>
              <w:sdtPr>
                <w:id w:val="-1322805837"/>
                <w:placeholder>
                  <w:docPart w:val="04DA615AC2914AAB8B0A750AA15A1F9D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50B0B6B3" w14:textId="77777777" w:rsidR="00D60069" w:rsidRPr="00D60069" w:rsidRDefault="00000000" w:rsidP="00284200">
            <w:pPr>
              <w:spacing w:after="80"/>
            </w:pPr>
            <w:sdt>
              <w:sdtPr>
                <w:id w:val="1109015127"/>
                <w:placeholder>
                  <w:docPart w:val="94847CB25D3D49A19B058CBF740A90F3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265DDA3B" w14:textId="77777777" w:rsidR="00D60069" w:rsidRPr="00D60069" w:rsidRDefault="00000000" w:rsidP="00284200">
            <w:pPr>
              <w:spacing w:after="80"/>
            </w:pPr>
            <w:sdt>
              <w:sdtPr>
                <w:id w:val="1780834151"/>
                <w:placeholder>
                  <w:docPart w:val="3E7B2C90147243009C3BD2AC513258AA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Enter deadline here</w:t>
                </w:r>
              </w:sdtContent>
            </w:sdt>
          </w:p>
        </w:tc>
      </w:tr>
      <w:tr w:rsidR="00D60069" w:rsidRPr="00D60069" w14:paraId="5A803421" w14:textId="77777777" w:rsidTr="00284200">
        <w:tc>
          <w:tcPr>
            <w:tcW w:w="5310" w:type="dxa"/>
          </w:tcPr>
          <w:p w14:paraId="344386C4" w14:textId="77777777" w:rsidR="00D60069" w:rsidRPr="00D60069" w:rsidRDefault="00000000" w:rsidP="00284200">
            <w:pPr>
              <w:pStyle w:val="ListBullet"/>
              <w:spacing w:after="80"/>
            </w:pPr>
            <w:sdt>
              <w:sdtPr>
                <w:id w:val="1417053139"/>
                <w:placeholder>
                  <w:docPart w:val="5A8935B4B61D492CA66C5F187AEC2661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1D95DBA8" w14:textId="77777777" w:rsidR="00D60069" w:rsidRPr="00D60069" w:rsidRDefault="00000000" w:rsidP="00284200">
            <w:pPr>
              <w:spacing w:after="80"/>
            </w:pPr>
            <w:sdt>
              <w:sdtPr>
                <w:id w:val="-1974819821"/>
                <w:placeholder>
                  <w:docPart w:val="578647B6816740B3B27E8A948EDE6C0D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19187654" w14:textId="77777777" w:rsidR="00D60069" w:rsidRPr="00D60069" w:rsidRDefault="00000000" w:rsidP="00284200">
            <w:pPr>
              <w:spacing w:after="80"/>
            </w:pPr>
            <w:sdt>
              <w:sdtPr>
                <w:id w:val="-1089308141"/>
                <w:placeholder>
                  <w:docPart w:val="1454B3BE6E3243D8BC6C4DB99969AC9C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Enter deadline here</w:t>
                </w:r>
              </w:sdtContent>
            </w:sdt>
          </w:p>
        </w:tc>
      </w:tr>
      <w:tr w:rsidR="00D60069" w:rsidRPr="00D60069" w14:paraId="139470D8" w14:textId="77777777" w:rsidTr="00284200">
        <w:tc>
          <w:tcPr>
            <w:tcW w:w="5310" w:type="dxa"/>
            <w:tcMar>
              <w:bottom w:w="288" w:type="dxa"/>
            </w:tcMar>
          </w:tcPr>
          <w:p w14:paraId="035CB800" w14:textId="77777777" w:rsidR="00D60069" w:rsidRPr="00D60069" w:rsidRDefault="00000000" w:rsidP="00284200">
            <w:pPr>
              <w:pStyle w:val="ListBullet"/>
              <w:spacing w:after="80"/>
            </w:pPr>
            <w:sdt>
              <w:sdtPr>
                <w:id w:val="-1792125055"/>
                <w:placeholder>
                  <w:docPart w:val="68B142E8B83049D2935FE1F200E29C47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14:paraId="170B7B98" w14:textId="77777777" w:rsidR="00D60069" w:rsidRPr="00D60069" w:rsidRDefault="00000000" w:rsidP="00284200">
            <w:pPr>
              <w:spacing w:after="80"/>
            </w:pPr>
            <w:sdt>
              <w:sdtPr>
                <w:id w:val="1190714860"/>
                <w:placeholder>
                  <w:docPart w:val="EF17B48B7BD148FEB4EF303428EB284A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14:paraId="2E913469" w14:textId="77777777" w:rsidR="00D60069" w:rsidRPr="00D60069" w:rsidRDefault="00000000" w:rsidP="00284200">
            <w:pPr>
              <w:spacing w:after="80"/>
            </w:pPr>
            <w:sdt>
              <w:sdtPr>
                <w:id w:val="107479912"/>
                <w:placeholder>
                  <w:docPart w:val="D9280E41973F439D8360430581DCCD5D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Enter deadline here</w:t>
                </w:r>
              </w:sdtContent>
            </w:sdt>
          </w:p>
        </w:tc>
      </w:tr>
    </w:tbl>
    <w:p w14:paraId="40B9D9FF" w14:textId="77777777" w:rsidR="002B2D13" w:rsidRPr="00D60069" w:rsidRDefault="00000000">
      <w:pPr>
        <w:pStyle w:val="Heading1"/>
      </w:pPr>
      <w:sdt>
        <w:sdtPr>
          <w:id w:val="-1794281877"/>
          <w:placeholder>
            <w:docPart w:val="DE73EBEF8233482688A1B5B4CFC36441"/>
          </w:placeholder>
          <w:temporary/>
          <w:showingPlcHdr/>
          <w15:appearance w15:val="hidden"/>
        </w:sdtPr>
        <w:sdtContent>
          <w:r w:rsidR="006344A8" w:rsidRPr="00D60069">
            <w:t>Other Information</w:t>
          </w:r>
        </w:sdtContent>
      </w:sdt>
    </w:p>
    <w:p w14:paraId="34ECE913" w14:textId="77777777" w:rsidR="002B2D13" w:rsidRPr="00D60069" w:rsidRDefault="00000000">
      <w:pPr>
        <w:pStyle w:val="Heading4"/>
      </w:pPr>
      <w:sdt>
        <w:sdtPr>
          <w:id w:val="2125887421"/>
          <w:placeholder>
            <w:docPart w:val="B6E7188DE8084B2A89595845EAE34F28"/>
          </w:placeholder>
          <w:temporary/>
          <w:showingPlcHdr/>
          <w15:appearance w15:val="hidden"/>
        </w:sdtPr>
        <w:sdtContent>
          <w:r w:rsidR="006344A8" w:rsidRPr="00D60069">
            <w:t>Observers:</w:t>
          </w:r>
        </w:sdtContent>
      </w:sdt>
    </w:p>
    <w:sdt>
      <w:sdtPr>
        <w:id w:val="-1335213840"/>
        <w:placeholder>
          <w:docPart w:val="E672775CB0EF4422AB70B37FB27853C5"/>
        </w:placeholder>
        <w:temporary/>
        <w:showingPlcHdr/>
        <w15:appearance w15:val="hidden"/>
      </w:sdtPr>
      <w:sdtContent>
        <w:p w14:paraId="7FB644C8" w14:textId="77777777" w:rsidR="002B2D13" w:rsidRPr="00D60069" w:rsidRDefault="006344A8">
          <w:r w:rsidRPr="00D60069">
            <w:t>Enter observers here.</w:t>
          </w:r>
        </w:p>
      </w:sdtContent>
    </w:sdt>
    <w:p w14:paraId="0E79A66B" w14:textId="77777777" w:rsidR="002B2D13" w:rsidRPr="00D60069" w:rsidRDefault="00000000">
      <w:pPr>
        <w:pStyle w:val="Heading4"/>
      </w:pPr>
      <w:sdt>
        <w:sdtPr>
          <w:id w:val="-671956156"/>
          <w:placeholder>
            <w:docPart w:val="4F6EFD11384749229B1F6A921E217BBF"/>
          </w:placeholder>
          <w:temporary/>
          <w:showingPlcHdr/>
          <w15:appearance w15:val="hidden"/>
        </w:sdtPr>
        <w:sdtContent>
          <w:r w:rsidR="006344A8" w:rsidRPr="00D60069">
            <w:t>Resources:</w:t>
          </w:r>
        </w:sdtContent>
      </w:sdt>
    </w:p>
    <w:sdt>
      <w:sdtPr>
        <w:id w:val="-1742867320"/>
        <w:placeholder>
          <w:docPart w:val="A15569ECE0454E198C3745DAABC7327D"/>
        </w:placeholder>
        <w:temporary/>
        <w:showingPlcHdr/>
        <w15:appearance w15:val="hidden"/>
      </w:sdtPr>
      <w:sdtContent>
        <w:p w14:paraId="6BF210CA" w14:textId="77777777" w:rsidR="002B2D13" w:rsidRPr="00D60069" w:rsidRDefault="006344A8">
          <w:r w:rsidRPr="00D60069">
            <w:t>Enter resources here.</w:t>
          </w:r>
        </w:p>
      </w:sdtContent>
    </w:sdt>
    <w:p w14:paraId="407AFEE2" w14:textId="77777777" w:rsidR="002B2D13" w:rsidRPr="00D60069" w:rsidRDefault="00000000">
      <w:pPr>
        <w:pStyle w:val="Heading4"/>
      </w:pPr>
      <w:sdt>
        <w:sdtPr>
          <w:id w:val="1633520843"/>
          <w:placeholder>
            <w:docPart w:val="5531AA08FEE14BA0B2E818C32194544E"/>
          </w:placeholder>
          <w:temporary/>
          <w:showingPlcHdr/>
          <w15:appearance w15:val="hidden"/>
        </w:sdtPr>
        <w:sdtContent>
          <w:r w:rsidR="006344A8" w:rsidRPr="00D60069">
            <w:t>Special notes:</w:t>
          </w:r>
        </w:sdtContent>
      </w:sdt>
    </w:p>
    <w:sdt>
      <w:sdtPr>
        <w:id w:val="1689711322"/>
        <w:placeholder>
          <w:docPart w:val="3FAAA7F34DD440DA98FABC545C488910"/>
        </w:placeholder>
        <w:temporary/>
        <w:showingPlcHdr/>
        <w15:appearance w15:val="hidden"/>
      </w:sdtPr>
      <w:sdtContent>
        <w:p w14:paraId="4990F459" w14:textId="77777777" w:rsidR="002B2D13" w:rsidRPr="00D60069" w:rsidRDefault="006344A8">
          <w:r w:rsidRPr="00D60069">
            <w:t>Enter any special notes here.</w:t>
          </w:r>
        </w:p>
      </w:sdtContent>
    </w:sdt>
    <w:sectPr w:rsidR="002B2D13" w:rsidRPr="00D60069" w:rsidSect="00EF5F52">
      <w:footerReference w:type="default" r:id="rId8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7690D" w14:textId="77777777" w:rsidR="00DF4968" w:rsidRDefault="00DF4968">
      <w:pPr>
        <w:spacing w:before="0" w:after="0"/>
      </w:pPr>
      <w:r>
        <w:separator/>
      </w:r>
    </w:p>
  </w:endnote>
  <w:endnote w:type="continuationSeparator" w:id="0">
    <w:p w14:paraId="2B8A0493" w14:textId="77777777" w:rsidR="00DF4968" w:rsidRDefault="00DF49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8705DE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5567F" w14:textId="77777777" w:rsidR="00DF4968" w:rsidRDefault="00DF4968">
      <w:pPr>
        <w:spacing w:before="0" w:after="0"/>
      </w:pPr>
      <w:r>
        <w:separator/>
      </w:r>
    </w:p>
  </w:footnote>
  <w:footnote w:type="continuationSeparator" w:id="0">
    <w:p w14:paraId="3EE90D0B" w14:textId="77777777" w:rsidR="00DF4968" w:rsidRDefault="00DF496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4CBC0395"/>
    <w:multiLevelType w:val="hybridMultilevel"/>
    <w:tmpl w:val="0EAE9A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57940149">
    <w:abstractNumId w:val="3"/>
  </w:num>
  <w:num w:numId="2" w16cid:durableId="1637026240">
    <w:abstractNumId w:val="4"/>
  </w:num>
  <w:num w:numId="3" w16cid:durableId="729765724">
    <w:abstractNumId w:val="1"/>
  </w:num>
  <w:num w:numId="4" w16cid:durableId="1089502565">
    <w:abstractNumId w:val="0"/>
  </w:num>
  <w:num w:numId="5" w16cid:durableId="1248537450">
    <w:abstractNumId w:val="1"/>
    <w:lvlOverride w:ilvl="0">
      <w:startOverride w:val="1"/>
    </w:lvlOverride>
  </w:num>
  <w:num w:numId="6" w16cid:durableId="388768945">
    <w:abstractNumId w:val="1"/>
    <w:lvlOverride w:ilvl="0">
      <w:startOverride w:val="1"/>
    </w:lvlOverride>
  </w:num>
  <w:num w:numId="7" w16cid:durableId="1833182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A5"/>
    <w:rsid w:val="000D51D6"/>
    <w:rsid w:val="001E0877"/>
    <w:rsid w:val="002B2D13"/>
    <w:rsid w:val="00343508"/>
    <w:rsid w:val="0034721D"/>
    <w:rsid w:val="003D5BF7"/>
    <w:rsid w:val="003F257D"/>
    <w:rsid w:val="004D6E87"/>
    <w:rsid w:val="005A7328"/>
    <w:rsid w:val="006344A8"/>
    <w:rsid w:val="006946ED"/>
    <w:rsid w:val="00734EEC"/>
    <w:rsid w:val="00780EB2"/>
    <w:rsid w:val="007F04FA"/>
    <w:rsid w:val="008374A5"/>
    <w:rsid w:val="008628EE"/>
    <w:rsid w:val="00C12887"/>
    <w:rsid w:val="00CF44E1"/>
    <w:rsid w:val="00CF654E"/>
    <w:rsid w:val="00D60069"/>
    <w:rsid w:val="00D62E01"/>
    <w:rsid w:val="00D661EE"/>
    <w:rsid w:val="00DF4968"/>
    <w:rsid w:val="00E048B4"/>
    <w:rsid w:val="00ED1537"/>
    <w:rsid w:val="00EF5F52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41578D"/>
  <w15:docId w15:val="{F4F41B8F-E6E6-48AF-8B29-60EDB86C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862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aster%20Gbortoe\Downloads\YWCC%20307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95C8C539454FFAB5B534F8DCDF1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035ED-FEF6-4B4F-8E32-D25A506A19D8}"/>
      </w:docPartPr>
      <w:docPartBody>
        <w:p w:rsidR="00000000" w:rsidRDefault="00000000">
          <w:pPr>
            <w:pStyle w:val="2295C8C539454FFAB5B534F8DCDF12AC"/>
          </w:pPr>
          <w:r>
            <w:t>Team Meeting</w:t>
          </w:r>
        </w:p>
      </w:docPartBody>
    </w:docPart>
    <w:docPart>
      <w:docPartPr>
        <w:name w:val="A78199D4C6774D30B1E2171BE3DBC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BD35A-58E9-434A-BEDA-1DE16F3E1609}"/>
      </w:docPartPr>
      <w:docPartBody>
        <w:p w:rsidR="00000000" w:rsidRDefault="00000000">
          <w:pPr>
            <w:pStyle w:val="A78199D4C6774D30B1E2171BE3DBC65F"/>
          </w:pPr>
          <w:r>
            <w:t>Date</w:t>
          </w:r>
        </w:p>
      </w:docPartBody>
    </w:docPart>
    <w:docPart>
      <w:docPartPr>
        <w:name w:val="C5B45134CAA44294882035B779767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55280-B95F-4472-9F3B-49BEB194F1C9}"/>
      </w:docPartPr>
      <w:docPartBody>
        <w:p w:rsidR="00000000" w:rsidRDefault="00000000">
          <w:pPr>
            <w:pStyle w:val="C5B45134CAA44294882035B779767719"/>
          </w:pPr>
          <w:r>
            <w:t>Time</w:t>
          </w:r>
        </w:p>
      </w:docPartBody>
    </w:docPart>
    <w:docPart>
      <w:docPartPr>
        <w:name w:val="50D7652288B94B4795D492DCA9F50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14F0E-C840-4578-A087-A78B51354061}"/>
      </w:docPartPr>
      <w:docPartBody>
        <w:p w:rsidR="00000000" w:rsidRDefault="00000000">
          <w:pPr>
            <w:pStyle w:val="50D7652288B94B4795D492DCA9F504FE"/>
          </w:pPr>
          <w:r>
            <w:t>Location</w:t>
          </w:r>
        </w:p>
      </w:docPartBody>
    </w:docPart>
    <w:docPart>
      <w:docPartPr>
        <w:name w:val="E1B17A8B0FAC4827BFBD492281257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E9773-14AD-4D02-934B-4E8B71F3B910}"/>
      </w:docPartPr>
      <w:docPartBody>
        <w:p w:rsidR="00000000" w:rsidRDefault="00000000">
          <w:pPr>
            <w:pStyle w:val="E1B17A8B0FAC4827BFBD492281257019"/>
          </w:pPr>
          <w:r w:rsidRPr="00E048B4">
            <w:t>Meeting called by:</w:t>
          </w:r>
        </w:p>
      </w:docPartBody>
    </w:docPart>
    <w:docPart>
      <w:docPartPr>
        <w:name w:val="E35C2C0C86C84A45BFC523B41D086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F858F-112C-4CCB-8F81-D51D9D4427C3}"/>
      </w:docPartPr>
      <w:docPartBody>
        <w:p w:rsidR="00000000" w:rsidRDefault="00000000">
          <w:pPr>
            <w:pStyle w:val="E35C2C0C86C84A45BFC523B41D086FB7"/>
          </w:pPr>
          <w:r w:rsidRPr="00E048B4">
            <w:t>Type of meeting:</w:t>
          </w:r>
        </w:p>
      </w:docPartBody>
    </w:docPart>
    <w:docPart>
      <w:docPartPr>
        <w:name w:val="BC867B1C32324D8685B8FE0958130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FBBD0-1774-4C15-A461-2B0F270B7C19}"/>
      </w:docPartPr>
      <w:docPartBody>
        <w:p w:rsidR="00000000" w:rsidRDefault="00000000">
          <w:pPr>
            <w:pStyle w:val="BC867B1C32324D8685B8FE0958130D32"/>
          </w:pPr>
          <w:r w:rsidRPr="00E048B4">
            <w:t>Facilitator:</w:t>
          </w:r>
        </w:p>
      </w:docPartBody>
    </w:docPart>
    <w:docPart>
      <w:docPartPr>
        <w:name w:val="F9027C410FE646B889EF46F6B0988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0A09B-37BC-4A98-A77E-AB37AB7235FE}"/>
      </w:docPartPr>
      <w:docPartBody>
        <w:p w:rsidR="00000000" w:rsidRDefault="00000000">
          <w:pPr>
            <w:pStyle w:val="F9027C410FE646B889EF46F6B0988704"/>
          </w:pPr>
          <w:r w:rsidRPr="00E048B4">
            <w:t>Note taker:</w:t>
          </w:r>
        </w:p>
      </w:docPartBody>
    </w:docPart>
    <w:docPart>
      <w:docPartPr>
        <w:name w:val="3E8EF264ACD6404CBCD5187512CBA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A029E-7DC9-4924-9BC6-4D4981161B04}"/>
      </w:docPartPr>
      <w:docPartBody>
        <w:p w:rsidR="00000000" w:rsidRDefault="00000000">
          <w:pPr>
            <w:pStyle w:val="3E8EF264ACD6404CBCD5187512CBA2E4"/>
          </w:pPr>
          <w:r w:rsidRPr="00E048B4">
            <w:t>Timekeeper:</w:t>
          </w:r>
        </w:p>
      </w:docPartBody>
    </w:docPart>
    <w:docPart>
      <w:docPartPr>
        <w:name w:val="19469210A10445369C5C987527131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86A37-B2CE-4237-BCBC-7E08CC1ECF31}"/>
      </w:docPartPr>
      <w:docPartBody>
        <w:p w:rsidR="00000000" w:rsidRDefault="00000000">
          <w:pPr>
            <w:pStyle w:val="19469210A10445369C5C987527131141"/>
          </w:pPr>
          <w:r>
            <w:t>Attendees:</w:t>
          </w:r>
        </w:p>
      </w:docPartBody>
    </w:docPart>
    <w:docPart>
      <w:docPartPr>
        <w:name w:val="C94E23371AF348E9A71BD94A5C8FC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BF113-C774-4F79-9461-DF3CDB339EDB}"/>
      </w:docPartPr>
      <w:docPartBody>
        <w:p w:rsidR="00000000" w:rsidRDefault="00000000">
          <w:pPr>
            <w:pStyle w:val="C94E23371AF348E9A71BD94A5C8FCA8B"/>
          </w:pPr>
          <w:r>
            <w:t>Please read:</w:t>
          </w:r>
        </w:p>
      </w:docPartBody>
    </w:docPart>
    <w:docPart>
      <w:docPartPr>
        <w:name w:val="95B4DFD87C8746FF8DB7F6883B2CF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7F081-43CC-4C4E-8A63-84C8627C2F39}"/>
      </w:docPartPr>
      <w:docPartBody>
        <w:p w:rsidR="00000000" w:rsidRDefault="00000000">
          <w:pPr>
            <w:pStyle w:val="95B4DFD87C8746FF8DB7F6883B2CFD83"/>
          </w:pPr>
          <w:r>
            <w:t>Please bring:</w:t>
          </w:r>
        </w:p>
      </w:docPartBody>
    </w:docPart>
    <w:docPart>
      <w:docPartPr>
        <w:name w:val="E7A398E3DC2E40F1871AEC1D99746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F191-AFAF-4DC6-B98A-622414B79D95}"/>
      </w:docPartPr>
      <w:docPartBody>
        <w:p w:rsidR="00000000" w:rsidRDefault="00000000">
          <w:pPr>
            <w:pStyle w:val="E7A398E3DC2E40F1871AEC1D99746E52"/>
          </w:pPr>
          <w:r>
            <w:t>Minutes</w:t>
          </w:r>
        </w:p>
      </w:docPartBody>
    </w:docPart>
    <w:docPart>
      <w:docPartPr>
        <w:name w:val="A1CD00B9648241D887E81A7EEE1A0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F5AD8-D145-48E0-B93B-D9AE89FD6220}"/>
      </w:docPartPr>
      <w:docPartBody>
        <w:p w:rsidR="00000000" w:rsidRDefault="00000000">
          <w:pPr>
            <w:pStyle w:val="A1CD00B9648241D887E81A7EEE1A04E9"/>
          </w:pPr>
          <w:r>
            <w:t>Agenda item:</w:t>
          </w:r>
        </w:p>
      </w:docPartBody>
    </w:docPart>
    <w:docPart>
      <w:docPartPr>
        <w:name w:val="C9B86C8683734F5E8A08D9EEA66BD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F82D4-D1F0-467F-9CCA-BD1F17EFE097}"/>
      </w:docPartPr>
      <w:docPartBody>
        <w:p w:rsidR="00000000" w:rsidRDefault="00000000">
          <w:pPr>
            <w:pStyle w:val="C9B86C8683734F5E8A08D9EEA66BD9B5"/>
          </w:pPr>
          <w:r>
            <w:t>Presenter:</w:t>
          </w:r>
        </w:p>
      </w:docPartBody>
    </w:docPart>
    <w:docPart>
      <w:docPartPr>
        <w:name w:val="FED61D7E64D142B3A58D544BC05FE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1686E-0C35-4C19-8230-825DCFC646D5}"/>
      </w:docPartPr>
      <w:docPartBody>
        <w:p w:rsidR="00000000" w:rsidRDefault="00000000">
          <w:pPr>
            <w:pStyle w:val="FED61D7E64D142B3A58D544BC05FE01B"/>
          </w:pPr>
          <w:r>
            <w:t>Discussion:</w:t>
          </w:r>
        </w:p>
      </w:docPartBody>
    </w:docPart>
    <w:docPart>
      <w:docPartPr>
        <w:name w:val="CDB05720CD174EE48F449CFD1E055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EBD0-B7E0-4DD1-95C3-2DD2A904EE6D}"/>
      </w:docPartPr>
      <w:docPartBody>
        <w:p w:rsidR="00000000" w:rsidRDefault="00000000">
          <w:pPr>
            <w:pStyle w:val="CDB05720CD174EE48F449CFD1E05505F"/>
          </w:pPr>
          <w:r>
            <w:t>Conclusions:</w:t>
          </w:r>
        </w:p>
      </w:docPartBody>
    </w:docPart>
    <w:docPart>
      <w:docPartPr>
        <w:name w:val="1D6D1AD725214D00A2BE617345F4F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CCC50-2F06-421E-865D-2E480B17C590}"/>
      </w:docPartPr>
      <w:docPartBody>
        <w:p w:rsidR="00000000" w:rsidRDefault="00000000">
          <w:pPr>
            <w:pStyle w:val="1D6D1AD725214D00A2BE617345F4F3D6"/>
          </w:pPr>
          <w:r>
            <w:t>Action items</w:t>
          </w:r>
        </w:p>
      </w:docPartBody>
    </w:docPart>
    <w:docPart>
      <w:docPartPr>
        <w:name w:val="C651A0ED0C294A68BC5EAC5FB1CB0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A2F92-1C71-4E47-902D-0B9DDF6ABB43}"/>
      </w:docPartPr>
      <w:docPartBody>
        <w:p w:rsidR="00000000" w:rsidRDefault="00000000">
          <w:pPr>
            <w:pStyle w:val="C651A0ED0C294A68BC5EAC5FB1CB040A"/>
          </w:pPr>
          <w:r>
            <w:t>Person responsible</w:t>
          </w:r>
        </w:p>
      </w:docPartBody>
    </w:docPart>
    <w:docPart>
      <w:docPartPr>
        <w:name w:val="FE4A1D738D0A43DAA82D9DB0A53E1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78C76-0D99-469F-ADFC-9EF51B4E34D9}"/>
      </w:docPartPr>
      <w:docPartBody>
        <w:p w:rsidR="00000000" w:rsidRDefault="00000000">
          <w:pPr>
            <w:pStyle w:val="FE4A1D738D0A43DAA82D9DB0A53E106F"/>
          </w:pPr>
          <w:r>
            <w:t>Deadline</w:t>
          </w:r>
        </w:p>
      </w:docPartBody>
    </w:docPart>
    <w:docPart>
      <w:docPartPr>
        <w:name w:val="2D03AF3C902D49798D70D37525BB0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E0B03-AD17-46F7-A9A4-842F6526D684}"/>
      </w:docPartPr>
      <w:docPartBody>
        <w:p w:rsidR="00000000" w:rsidRDefault="00000000">
          <w:pPr>
            <w:pStyle w:val="2D03AF3C902D49798D70D37525BB0E39"/>
          </w:pPr>
          <w:r>
            <w:t>Agenda item:</w:t>
          </w:r>
        </w:p>
      </w:docPartBody>
    </w:docPart>
    <w:docPart>
      <w:docPartPr>
        <w:name w:val="4D9DA5A94928477BB855687E6E78E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985EC-E4D8-4195-8091-DB50DBCE6342}"/>
      </w:docPartPr>
      <w:docPartBody>
        <w:p w:rsidR="00000000" w:rsidRDefault="00000000">
          <w:pPr>
            <w:pStyle w:val="4D9DA5A94928477BB855687E6E78E498"/>
          </w:pPr>
          <w:r>
            <w:t>Enter agenda item here</w:t>
          </w:r>
        </w:p>
      </w:docPartBody>
    </w:docPart>
    <w:docPart>
      <w:docPartPr>
        <w:name w:val="6850A40CB4174DD7B6C24B3776ABE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B1B7C-6DF0-4EFE-8526-CAF48B72CE22}"/>
      </w:docPartPr>
      <w:docPartBody>
        <w:p w:rsidR="00000000" w:rsidRDefault="00000000">
          <w:pPr>
            <w:pStyle w:val="6850A40CB4174DD7B6C24B3776ABE37F"/>
          </w:pPr>
          <w:r>
            <w:t>Presenter:</w:t>
          </w:r>
        </w:p>
      </w:docPartBody>
    </w:docPart>
    <w:docPart>
      <w:docPartPr>
        <w:name w:val="1CF9322A7EF84787A2EE6A68CDC35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F09AA-7743-4872-98F6-59FFB911EB49}"/>
      </w:docPartPr>
      <w:docPartBody>
        <w:p w:rsidR="00000000" w:rsidRDefault="00000000">
          <w:pPr>
            <w:pStyle w:val="1CF9322A7EF84787A2EE6A68CDC35925"/>
          </w:pPr>
          <w:r>
            <w:t>Enter presenter here</w:t>
          </w:r>
        </w:p>
      </w:docPartBody>
    </w:docPart>
    <w:docPart>
      <w:docPartPr>
        <w:name w:val="6EEEE824E94B47A484CDA19619F57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9BED6-2C80-4742-936F-2A2AB5014EA3}"/>
      </w:docPartPr>
      <w:docPartBody>
        <w:p w:rsidR="00000000" w:rsidRDefault="00000000">
          <w:pPr>
            <w:pStyle w:val="6EEEE824E94B47A484CDA19619F5707E"/>
          </w:pPr>
          <w:r>
            <w:t>Discussion:</w:t>
          </w:r>
        </w:p>
      </w:docPartBody>
    </w:docPart>
    <w:docPart>
      <w:docPartPr>
        <w:name w:val="2BA1CF43892D4F77BB00984119804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18F54-EA3A-460F-A0D5-57090C6C5E7B}"/>
      </w:docPartPr>
      <w:docPartBody>
        <w:p w:rsidR="00000000" w:rsidRDefault="00000000">
          <w:pPr>
            <w:pStyle w:val="2BA1CF43892D4F77BB0098411980408B"/>
          </w:pPr>
          <w:r>
            <w:t xml:space="preserve">To get started right away, just tap any placeholder text (such as this) and start typing to </w:t>
          </w:r>
          <w:r>
            <w:t>replace it with your own.</w:t>
          </w:r>
        </w:p>
      </w:docPartBody>
    </w:docPart>
    <w:docPart>
      <w:docPartPr>
        <w:name w:val="C640B0E202CD424D8DB7D9F33D170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BD97F-520E-4B8A-AAB1-50758E3B0F0F}"/>
      </w:docPartPr>
      <w:docPartBody>
        <w:p w:rsidR="00000000" w:rsidRDefault="00000000">
          <w:pPr>
            <w:pStyle w:val="C640B0E202CD424D8DB7D9F33D170265"/>
          </w:pPr>
          <w:r>
            <w:t>Conclusions:</w:t>
          </w:r>
        </w:p>
      </w:docPartBody>
    </w:docPart>
    <w:docPart>
      <w:docPartPr>
        <w:name w:val="AB5BD7E9EB6F4E2CA365E1826ADE4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7A243-E702-4C18-8F6B-EEB7E37A078E}"/>
      </w:docPartPr>
      <w:docPartBody>
        <w:p w:rsidR="00000000" w:rsidRDefault="00000000">
          <w:pPr>
            <w:pStyle w:val="AB5BD7E9EB6F4E2CA365E1826ADE445F"/>
          </w:pPr>
          <w:r>
            <w:t>Enter conclusions here.</w:t>
          </w:r>
        </w:p>
      </w:docPartBody>
    </w:docPart>
    <w:docPart>
      <w:docPartPr>
        <w:name w:val="FC90166CB0F34D648B8E0984C382C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033A9-2EBB-4917-9DEE-C43365E3B649}"/>
      </w:docPartPr>
      <w:docPartBody>
        <w:p w:rsidR="00000000" w:rsidRDefault="00000000">
          <w:pPr>
            <w:pStyle w:val="FC90166CB0F34D648B8E0984C382C41F"/>
          </w:pPr>
          <w:r>
            <w:t>Action items</w:t>
          </w:r>
        </w:p>
      </w:docPartBody>
    </w:docPart>
    <w:docPart>
      <w:docPartPr>
        <w:name w:val="0BC58602F8154727B443A32A57B93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D4FE-E938-45AF-A061-60E6C6698407}"/>
      </w:docPartPr>
      <w:docPartBody>
        <w:p w:rsidR="00000000" w:rsidRDefault="00000000">
          <w:pPr>
            <w:pStyle w:val="0BC58602F8154727B443A32A57B93E3D"/>
          </w:pPr>
          <w:r>
            <w:t>Person responsible</w:t>
          </w:r>
        </w:p>
      </w:docPartBody>
    </w:docPart>
    <w:docPart>
      <w:docPartPr>
        <w:name w:val="85C12F6A1E204164B0E34CFEEBB43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C6FF3-6A7D-457E-A971-92820D7BB366}"/>
      </w:docPartPr>
      <w:docPartBody>
        <w:p w:rsidR="00000000" w:rsidRDefault="00000000">
          <w:pPr>
            <w:pStyle w:val="85C12F6A1E204164B0E34CFEEBB43384"/>
          </w:pPr>
          <w:r>
            <w:t>Deadline</w:t>
          </w:r>
        </w:p>
      </w:docPartBody>
    </w:docPart>
    <w:docPart>
      <w:docPartPr>
        <w:name w:val="6F579C5CC35648348B32F38B7B638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2326F-589F-496C-AAB6-510F469448E2}"/>
      </w:docPartPr>
      <w:docPartBody>
        <w:p w:rsidR="00000000" w:rsidRDefault="00000000">
          <w:pPr>
            <w:pStyle w:val="6F579C5CC35648348B32F38B7B638F52"/>
          </w:pPr>
          <w:r>
            <w:t>Enter action items here</w:t>
          </w:r>
        </w:p>
      </w:docPartBody>
    </w:docPart>
    <w:docPart>
      <w:docPartPr>
        <w:name w:val="60842BE9EBAC43EE9EB7B7E059CC3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76FBC-E6D5-4BD4-8261-B595DA6F7527}"/>
      </w:docPartPr>
      <w:docPartBody>
        <w:p w:rsidR="00000000" w:rsidRDefault="00000000">
          <w:pPr>
            <w:pStyle w:val="60842BE9EBAC43EE9EB7B7E059CC3A8A"/>
          </w:pPr>
          <w:r>
            <w:t>Enter person responsible here</w:t>
          </w:r>
        </w:p>
      </w:docPartBody>
    </w:docPart>
    <w:docPart>
      <w:docPartPr>
        <w:name w:val="C8B52C22AA2B4737B6F01F8850065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5582B-246D-4F49-87CA-C99F04E1CA33}"/>
      </w:docPartPr>
      <w:docPartBody>
        <w:p w:rsidR="00000000" w:rsidRDefault="00000000">
          <w:pPr>
            <w:pStyle w:val="C8B52C22AA2B4737B6F01F8850065D95"/>
          </w:pPr>
          <w:r>
            <w:t>Enter deadline here</w:t>
          </w:r>
        </w:p>
      </w:docPartBody>
    </w:docPart>
    <w:docPart>
      <w:docPartPr>
        <w:name w:val="88EDB2BA89D04260A74B76F9F28CC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BC3C2-4993-4DA6-A599-5D85D35D7573}"/>
      </w:docPartPr>
      <w:docPartBody>
        <w:p w:rsidR="00000000" w:rsidRDefault="00000000">
          <w:pPr>
            <w:pStyle w:val="88EDB2BA89D04260A74B76F9F28CC451"/>
          </w:pPr>
          <w:r>
            <w:t>Enter action items here</w:t>
          </w:r>
        </w:p>
      </w:docPartBody>
    </w:docPart>
    <w:docPart>
      <w:docPartPr>
        <w:name w:val="13070C8DE6CD44719F36A940C999A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812C3-FFE2-4583-8FB9-3F1785F80309}"/>
      </w:docPartPr>
      <w:docPartBody>
        <w:p w:rsidR="00000000" w:rsidRDefault="00000000">
          <w:pPr>
            <w:pStyle w:val="13070C8DE6CD44719F36A940C999A4D2"/>
          </w:pPr>
          <w:r>
            <w:t>Enter person responsible here</w:t>
          </w:r>
        </w:p>
      </w:docPartBody>
    </w:docPart>
    <w:docPart>
      <w:docPartPr>
        <w:name w:val="9448E22F65D1491E9400CD62BA758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E7646-9DAA-4EF0-823F-E57E59CFFE3B}"/>
      </w:docPartPr>
      <w:docPartBody>
        <w:p w:rsidR="00000000" w:rsidRDefault="00000000">
          <w:pPr>
            <w:pStyle w:val="9448E22F65D1491E9400CD62BA758B6C"/>
          </w:pPr>
          <w:r>
            <w:t>Enter deadline here</w:t>
          </w:r>
        </w:p>
      </w:docPartBody>
    </w:docPart>
    <w:docPart>
      <w:docPartPr>
        <w:name w:val="D94D7EDBF6B14A4794AC51433F739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B303A-9F03-4464-B0B0-3ADC4773411A}"/>
      </w:docPartPr>
      <w:docPartBody>
        <w:p w:rsidR="00000000" w:rsidRDefault="00000000">
          <w:pPr>
            <w:pStyle w:val="D94D7EDBF6B14A4794AC51433F739756"/>
          </w:pPr>
          <w:r>
            <w:t>Enter action items here</w:t>
          </w:r>
        </w:p>
      </w:docPartBody>
    </w:docPart>
    <w:docPart>
      <w:docPartPr>
        <w:name w:val="5D99A4E144144913AE1E5915C52CB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A5464-14DA-4358-B12C-F0AEDB356CF8}"/>
      </w:docPartPr>
      <w:docPartBody>
        <w:p w:rsidR="00000000" w:rsidRDefault="00000000">
          <w:pPr>
            <w:pStyle w:val="5D99A4E144144913AE1E5915C52CBC5D"/>
          </w:pPr>
          <w:r>
            <w:t>Enter person responsible here</w:t>
          </w:r>
        </w:p>
      </w:docPartBody>
    </w:docPart>
    <w:docPart>
      <w:docPartPr>
        <w:name w:val="E1BC4FFE641941118B2C119F0E0B6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F4F80-0295-4982-97AE-01A7FB1E19D1}"/>
      </w:docPartPr>
      <w:docPartBody>
        <w:p w:rsidR="00000000" w:rsidRDefault="00000000">
          <w:pPr>
            <w:pStyle w:val="E1BC4FFE641941118B2C119F0E0B6095"/>
          </w:pPr>
          <w:r>
            <w:t>Enter deadline here</w:t>
          </w:r>
        </w:p>
      </w:docPartBody>
    </w:docPart>
    <w:docPart>
      <w:docPartPr>
        <w:name w:val="9B5F6FA9864048DC88A5B2CFF29FA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513F9-AE04-4999-8077-76181A36A149}"/>
      </w:docPartPr>
      <w:docPartBody>
        <w:p w:rsidR="00000000" w:rsidRDefault="00000000">
          <w:pPr>
            <w:pStyle w:val="9B5F6FA9864048DC88A5B2CFF29FA701"/>
          </w:pPr>
          <w:r>
            <w:t>Agenda item:</w:t>
          </w:r>
        </w:p>
      </w:docPartBody>
    </w:docPart>
    <w:docPart>
      <w:docPartPr>
        <w:name w:val="FA9B1122FCF440428F65821C150EC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32FD9-46E1-4DE6-AAEA-185EC107EDAA}"/>
      </w:docPartPr>
      <w:docPartBody>
        <w:p w:rsidR="00000000" w:rsidRDefault="00000000">
          <w:pPr>
            <w:pStyle w:val="FA9B1122FCF440428F65821C150EC123"/>
          </w:pPr>
          <w:r>
            <w:t>Enter agenda item here</w:t>
          </w:r>
        </w:p>
      </w:docPartBody>
    </w:docPart>
    <w:docPart>
      <w:docPartPr>
        <w:name w:val="43F2F70BD3564C87AB5547620B35F6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583EA-6275-4707-9BA3-645A43211A17}"/>
      </w:docPartPr>
      <w:docPartBody>
        <w:p w:rsidR="00000000" w:rsidRDefault="00000000">
          <w:pPr>
            <w:pStyle w:val="43F2F70BD3564C87AB5547620B35F6B6"/>
          </w:pPr>
          <w:r>
            <w:t>Presenter:</w:t>
          </w:r>
        </w:p>
      </w:docPartBody>
    </w:docPart>
    <w:docPart>
      <w:docPartPr>
        <w:name w:val="E35C3EDD9E0844FAB06D6E893F172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8C5FD-9D30-4904-82A7-0C0D945509AC}"/>
      </w:docPartPr>
      <w:docPartBody>
        <w:p w:rsidR="00000000" w:rsidRDefault="00000000">
          <w:pPr>
            <w:pStyle w:val="E35C3EDD9E0844FAB06D6E893F172D89"/>
          </w:pPr>
          <w:r>
            <w:t>Enter presenter here</w:t>
          </w:r>
        </w:p>
      </w:docPartBody>
    </w:docPart>
    <w:docPart>
      <w:docPartPr>
        <w:name w:val="F19D6531A39F4A548B44D0D9DD294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42836-0C03-4556-AC65-BFEBE9ED8167}"/>
      </w:docPartPr>
      <w:docPartBody>
        <w:p w:rsidR="00000000" w:rsidRDefault="00000000">
          <w:pPr>
            <w:pStyle w:val="F19D6531A39F4A548B44D0D9DD29474F"/>
          </w:pPr>
          <w:r>
            <w:t>Discussion:</w:t>
          </w:r>
        </w:p>
      </w:docPartBody>
    </w:docPart>
    <w:docPart>
      <w:docPartPr>
        <w:name w:val="4908FFED3D7E48339425E4A3C2716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AB5E9-304F-43E1-A3F8-AA22F3C29203}"/>
      </w:docPartPr>
      <w:docPartBody>
        <w:p w:rsidR="00000000" w:rsidRDefault="00000000">
          <w:pPr>
            <w:pStyle w:val="4908FFED3D7E48339425E4A3C2716D51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08844456851C4ACF8AFFF681BBACC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ED3DE-16DE-461A-9E1C-30465380BC87}"/>
      </w:docPartPr>
      <w:docPartBody>
        <w:p w:rsidR="00000000" w:rsidRDefault="00000000">
          <w:pPr>
            <w:pStyle w:val="08844456851C4ACF8AFFF681BBACC969"/>
          </w:pPr>
          <w:r>
            <w:t>Conclusions:</w:t>
          </w:r>
        </w:p>
      </w:docPartBody>
    </w:docPart>
    <w:docPart>
      <w:docPartPr>
        <w:name w:val="547E51EC5E1C426CB89DF02C47071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542EE-C6E8-4E55-8EB6-02FBAA5D65C6}"/>
      </w:docPartPr>
      <w:docPartBody>
        <w:p w:rsidR="00000000" w:rsidRDefault="00000000">
          <w:pPr>
            <w:pStyle w:val="547E51EC5E1C426CB89DF02C470716DC"/>
          </w:pPr>
          <w:r>
            <w:t>Enter conclusions here.</w:t>
          </w:r>
        </w:p>
      </w:docPartBody>
    </w:docPart>
    <w:docPart>
      <w:docPartPr>
        <w:name w:val="A5892ABCF1FA4BC2A3837A91A67F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F69C7-CA56-48B9-9C81-2B70E1BC5DB7}"/>
      </w:docPartPr>
      <w:docPartBody>
        <w:p w:rsidR="00000000" w:rsidRDefault="00000000">
          <w:pPr>
            <w:pStyle w:val="A5892ABCF1FA4BC2A3837A91A67F7AAA"/>
          </w:pPr>
          <w:r>
            <w:t>Action items</w:t>
          </w:r>
        </w:p>
      </w:docPartBody>
    </w:docPart>
    <w:docPart>
      <w:docPartPr>
        <w:name w:val="09F86E2C87964794986239D343297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D1967-2EA6-4A80-B76D-5D7226757D45}"/>
      </w:docPartPr>
      <w:docPartBody>
        <w:p w:rsidR="00000000" w:rsidRDefault="00000000">
          <w:pPr>
            <w:pStyle w:val="09F86E2C87964794986239D343297CD2"/>
          </w:pPr>
          <w:r>
            <w:t>Person responsible</w:t>
          </w:r>
        </w:p>
      </w:docPartBody>
    </w:docPart>
    <w:docPart>
      <w:docPartPr>
        <w:name w:val="ADA2B4D08D4940BEA7E516F34E02A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9C1EA-F13C-43B0-A74F-BFC9CD9C58F0}"/>
      </w:docPartPr>
      <w:docPartBody>
        <w:p w:rsidR="00000000" w:rsidRDefault="00000000">
          <w:pPr>
            <w:pStyle w:val="ADA2B4D08D4940BEA7E516F34E02ABFC"/>
          </w:pPr>
          <w:r>
            <w:t>Deadline</w:t>
          </w:r>
        </w:p>
      </w:docPartBody>
    </w:docPart>
    <w:docPart>
      <w:docPartPr>
        <w:name w:val="04DA615AC2914AAB8B0A750AA15A1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5AE5C-D99F-40DE-AF19-44027B8DD26E}"/>
      </w:docPartPr>
      <w:docPartBody>
        <w:p w:rsidR="00000000" w:rsidRDefault="00000000">
          <w:pPr>
            <w:pStyle w:val="04DA615AC2914AAB8B0A750AA15A1F9D"/>
          </w:pPr>
          <w:r>
            <w:t>Enter action items here</w:t>
          </w:r>
        </w:p>
      </w:docPartBody>
    </w:docPart>
    <w:docPart>
      <w:docPartPr>
        <w:name w:val="94847CB25D3D49A19B058CBF740A9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8AB6E-ED7E-4B69-B7FF-C0BE92C5779F}"/>
      </w:docPartPr>
      <w:docPartBody>
        <w:p w:rsidR="00000000" w:rsidRDefault="00000000">
          <w:pPr>
            <w:pStyle w:val="94847CB25D3D49A19B058CBF740A90F3"/>
          </w:pPr>
          <w:r>
            <w:t>Enter person responsible here</w:t>
          </w:r>
        </w:p>
      </w:docPartBody>
    </w:docPart>
    <w:docPart>
      <w:docPartPr>
        <w:name w:val="3E7B2C90147243009C3BD2AC51325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B2673-E129-445D-9802-9803C27CBD21}"/>
      </w:docPartPr>
      <w:docPartBody>
        <w:p w:rsidR="00000000" w:rsidRDefault="00000000">
          <w:pPr>
            <w:pStyle w:val="3E7B2C90147243009C3BD2AC513258AA"/>
          </w:pPr>
          <w:r>
            <w:t>Enter deadline here</w:t>
          </w:r>
        </w:p>
      </w:docPartBody>
    </w:docPart>
    <w:docPart>
      <w:docPartPr>
        <w:name w:val="5A8935B4B61D492CA66C5F187AEC2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77F1D-BB95-49DB-BB64-A49EBBCA9D16}"/>
      </w:docPartPr>
      <w:docPartBody>
        <w:p w:rsidR="00000000" w:rsidRDefault="00000000">
          <w:pPr>
            <w:pStyle w:val="5A8935B4B61D492CA66C5F187AEC2661"/>
          </w:pPr>
          <w:r>
            <w:t>Enter action items here</w:t>
          </w:r>
        </w:p>
      </w:docPartBody>
    </w:docPart>
    <w:docPart>
      <w:docPartPr>
        <w:name w:val="578647B6816740B3B27E8A948EDE6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00494-A0DF-4083-A5E6-CCB3A25C1349}"/>
      </w:docPartPr>
      <w:docPartBody>
        <w:p w:rsidR="00000000" w:rsidRDefault="00000000">
          <w:pPr>
            <w:pStyle w:val="578647B6816740B3B27E8A948EDE6C0D"/>
          </w:pPr>
          <w:r>
            <w:t>Enter person responsible here</w:t>
          </w:r>
        </w:p>
      </w:docPartBody>
    </w:docPart>
    <w:docPart>
      <w:docPartPr>
        <w:name w:val="1454B3BE6E3243D8BC6C4DB99969A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97F42-234F-4986-BE93-EA1132975487}"/>
      </w:docPartPr>
      <w:docPartBody>
        <w:p w:rsidR="00000000" w:rsidRDefault="00000000">
          <w:pPr>
            <w:pStyle w:val="1454B3BE6E3243D8BC6C4DB99969AC9C"/>
          </w:pPr>
          <w:r>
            <w:t>Enter deadline here</w:t>
          </w:r>
        </w:p>
      </w:docPartBody>
    </w:docPart>
    <w:docPart>
      <w:docPartPr>
        <w:name w:val="68B142E8B83049D2935FE1F200E29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295A8-4515-46B7-AEDA-67A166EA16D5}"/>
      </w:docPartPr>
      <w:docPartBody>
        <w:p w:rsidR="00000000" w:rsidRDefault="00000000">
          <w:pPr>
            <w:pStyle w:val="68B142E8B83049D2935FE1F200E29C47"/>
          </w:pPr>
          <w:r>
            <w:t>Enter action items here</w:t>
          </w:r>
        </w:p>
      </w:docPartBody>
    </w:docPart>
    <w:docPart>
      <w:docPartPr>
        <w:name w:val="EF17B48B7BD148FEB4EF303428EB2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F5478-C5CA-4A7F-AAC6-4BF675724AC8}"/>
      </w:docPartPr>
      <w:docPartBody>
        <w:p w:rsidR="00000000" w:rsidRDefault="00000000">
          <w:pPr>
            <w:pStyle w:val="EF17B48B7BD148FEB4EF303428EB284A"/>
          </w:pPr>
          <w:r>
            <w:t>Enter person responsible here</w:t>
          </w:r>
        </w:p>
      </w:docPartBody>
    </w:docPart>
    <w:docPart>
      <w:docPartPr>
        <w:name w:val="D9280E41973F439D8360430581DCC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39ED6-F967-4D2E-AB55-D1D1B72B0207}"/>
      </w:docPartPr>
      <w:docPartBody>
        <w:p w:rsidR="00000000" w:rsidRDefault="00000000">
          <w:pPr>
            <w:pStyle w:val="D9280E41973F439D8360430581DCCD5D"/>
          </w:pPr>
          <w:r>
            <w:t>Enter deadline here</w:t>
          </w:r>
        </w:p>
      </w:docPartBody>
    </w:docPart>
    <w:docPart>
      <w:docPartPr>
        <w:name w:val="DE73EBEF8233482688A1B5B4CFC36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549E7-BAA5-4728-8556-8B080C21F391}"/>
      </w:docPartPr>
      <w:docPartBody>
        <w:p w:rsidR="00000000" w:rsidRDefault="00000000">
          <w:pPr>
            <w:pStyle w:val="DE73EBEF8233482688A1B5B4CFC36441"/>
          </w:pPr>
          <w:r>
            <w:t>Other Information</w:t>
          </w:r>
        </w:p>
      </w:docPartBody>
    </w:docPart>
    <w:docPart>
      <w:docPartPr>
        <w:name w:val="B6E7188DE8084B2A89595845EAE34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BB21B-E9C0-4205-A518-5FD9F8B3BCB4}"/>
      </w:docPartPr>
      <w:docPartBody>
        <w:p w:rsidR="00000000" w:rsidRDefault="00000000">
          <w:pPr>
            <w:pStyle w:val="B6E7188DE8084B2A89595845EAE34F28"/>
          </w:pPr>
          <w:r>
            <w:t>Observers:</w:t>
          </w:r>
        </w:p>
      </w:docPartBody>
    </w:docPart>
    <w:docPart>
      <w:docPartPr>
        <w:name w:val="E672775CB0EF4422AB70B37FB2785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159AA-5905-4A3A-BA3B-083F775E5A3E}"/>
      </w:docPartPr>
      <w:docPartBody>
        <w:p w:rsidR="00000000" w:rsidRDefault="00000000">
          <w:pPr>
            <w:pStyle w:val="E672775CB0EF4422AB70B37FB27853C5"/>
          </w:pPr>
          <w:r>
            <w:t>Enter observers here.</w:t>
          </w:r>
        </w:p>
      </w:docPartBody>
    </w:docPart>
    <w:docPart>
      <w:docPartPr>
        <w:name w:val="4F6EFD11384749229B1F6A921E217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A6C78-EC3D-4444-861F-880A0A1CC207}"/>
      </w:docPartPr>
      <w:docPartBody>
        <w:p w:rsidR="00000000" w:rsidRDefault="00000000">
          <w:pPr>
            <w:pStyle w:val="4F6EFD11384749229B1F6A921E217BBF"/>
          </w:pPr>
          <w:r>
            <w:t>Resources:</w:t>
          </w:r>
        </w:p>
      </w:docPartBody>
    </w:docPart>
    <w:docPart>
      <w:docPartPr>
        <w:name w:val="A15569ECE0454E198C3745DAABC73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F22FB-F252-489D-925D-190505B2B940}"/>
      </w:docPartPr>
      <w:docPartBody>
        <w:p w:rsidR="00000000" w:rsidRDefault="00000000">
          <w:pPr>
            <w:pStyle w:val="A15569ECE0454E198C3745DAABC7327D"/>
          </w:pPr>
          <w:r>
            <w:t>Enter resources here.</w:t>
          </w:r>
        </w:p>
      </w:docPartBody>
    </w:docPart>
    <w:docPart>
      <w:docPartPr>
        <w:name w:val="5531AA08FEE14BA0B2E818C321945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6A9F1-5B26-42E7-9F29-F841870379CE}"/>
      </w:docPartPr>
      <w:docPartBody>
        <w:p w:rsidR="00000000" w:rsidRDefault="00000000">
          <w:pPr>
            <w:pStyle w:val="5531AA08FEE14BA0B2E818C32194544E"/>
          </w:pPr>
          <w:r>
            <w:t>Special notes:</w:t>
          </w:r>
        </w:p>
      </w:docPartBody>
    </w:docPart>
    <w:docPart>
      <w:docPartPr>
        <w:name w:val="3FAAA7F34DD440DA98FABC545C488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42FDF-3972-46C9-9C66-8CB45DD36E9E}"/>
      </w:docPartPr>
      <w:docPartBody>
        <w:p w:rsidR="00000000" w:rsidRDefault="00000000">
          <w:pPr>
            <w:pStyle w:val="3FAAA7F34DD440DA98FABC545C488910"/>
          </w:pPr>
          <w:r>
            <w:t>Enter any special notes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DF"/>
    <w:rsid w:val="005143DF"/>
    <w:rsid w:val="00DD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95C8C539454FFAB5B534F8DCDF12AC">
    <w:name w:val="2295C8C539454FFAB5B534F8DCDF12AC"/>
  </w:style>
  <w:style w:type="paragraph" w:customStyle="1" w:styleId="A78199D4C6774D30B1E2171BE3DBC65F">
    <w:name w:val="A78199D4C6774D30B1E2171BE3DBC65F"/>
  </w:style>
  <w:style w:type="paragraph" w:customStyle="1" w:styleId="C5B45134CAA44294882035B779767719">
    <w:name w:val="C5B45134CAA44294882035B779767719"/>
  </w:style>
  <w:style w:type="paragraph" w:customStyle="1" w:styleId="50D7652288B94B4795D492DCA9F504FE">
    <w:name w:val="50D7652288B94B4795D492DCA9F504FE"/>
  </w:style>
  <w:style w:type="paragraph" w:customStyle="1" w:styleId="E1B17A8B0FAC4827BFBD492281257019">
    <w:name w:val="E1B17A8B0FAC4827BFBD492281257019"/>
  </w:style>
  <w:style w:type="paragraph" w:customStyle="1" w:styleId="C7D0C88DC8254F0BB26492C153FBC45B">
    <w:name w:val="C7D0C88DC8254F0BB26492C153FBC45B"/>
  </w:style>
  <w:style w:type="paragraph" w:customStyle="1" w:styleId="E35C2C0C86C84A45BFC523B41D086FB7">
    <w:name w:val="E35C2C0C86C84A45BFC523B41D086FB7"/>
  </w:style>
  <w:style w:type="paragraph" w:customStyle="1" w:styleId="93819BEFCE5F4652B5B8FF2D12D44908">
    <w:name w:val="93819BEFCE5F4652B5B8FF2D12D44908"/>
  </w:style>
  <w:style w:type="paragraph" w:customStyle="1" w:styleId="BC867B1C32324D8685B8FE0958130D32">
    <w:name w:val="BC867B1C32324D8685B8FE0958130D32"/>
  </w:style>
  <w:style w:type="paragraph" w:customStyle="1" w:styleId="55D99B587F074E739B665B12C145FD93">
    <w:name w:val="55D99B587F074E739B665B12C145FD93"/>
  </w:style>
  <w:style w:type="paragraph" w:customStyle="1" w:styleId="F9027C410FE646B889EF46F6B0988704">
    <w:name w:val="F9027C410FE646B889EF46F6B0988704"/>
  </w:style>
  <w:style w:type="paragraph" w:customStyle="1" w:styleId="483A4D8CAC9C46309B4D09C1B97509A3">
    <w:name w:val="483A4D8CAC9C46309B4D09C1B97509A3"/>
  </w:style>
  <w:style w:type="paragraph" w:customStyle="1" w:styleId="3E8EF264ACD6404CBCD5187512CBA2E4">
    <w:name w:val="3E8EF264ACD6404CBCD5187512CBA2E4"/>
  </w:style>
  <w:style w:type="paragraph" w:customStyle="1" w:styleId="A114FB44A9C24DD9B5D48EEA41D58243">
    <w:name w:val="A114FB44A9C24DD9B5D48EEA41D58243"/>
  </w:style>
  <w:style w:type="paragraph" w:customStyle="1" w:styleId="19469210A10445369C5C987527131141">
    <w:name w:val="19469210A10445369C5C987527131141"/>
  </w:style>
  <w:style w:type="paragraph" w:customStyle="1" w:styleId="261D4400D61645DB9C7BD0A77CADEAC5">
    <w:name w:val="261D4400D61645DB9C7BD0A77CADEAC5"/>
  </w:style>
  <w:style w:type="paragraph" w:customStyle="1" w:styleId="C94E23371AF348E9A71BD94A5C8FCA8B">
    <w:name w:val="C94E23371AF348E9A71BD94A5C8FCA8B"/>
  </w:style>
  <w:style w:type="paragraph" w:customStyle="1" w:styleId="48F432D7F9F942EA8D462093EFBCD2E5">
    <w:name w:val="48F432D7F9F942EA8D462093EFBCD2E5"/>
  </w:style>
  <w:style w:type="paragraph" w:customStyle="1" w:styleId="95B4DFD87C8746FF8DB7F6883B2CFD83">
    <w:name w:val="95B4DFD87C8746FF8DB7F6883B2CFD83"/>
  </w:style>
  <w:style w:type="paragraph" w:customStyle="1" w:styleId="8D7BC5B0282F41328F761547747CF7C1">
    <w:name w:val="8D7BC5B0282F41328F761547747CF7C1"/>
  </w:style>
  <w:style w:type="paragraph" w:customStyle="1" w:styleId="E7A398E3DC2E40F1871AEC1D99746E52">
    <w:name w:val="E7A398E3DC2E40F1871AEC1D99746E52"/>
  </w:style>
  <w:style w:type="paragraph" w:customStyle="1" w:styleId="A1CD00B9648241D887E81A7EEE1A04E9">
    <w:name w:val="A1CD00B9648241D887E81A7EEE1A04E9"/>
  </w:style>
  <w:style w:type="paragraph" w:customStyle="1" w:styleId="47CD781A0F394B9BA8E363C31632BC91">
    <w:name w:val="47CD781A0F394B9BA8E363C31632BC91"/>
  </w:style>
  <w:style w:type="paragraph" w:customStyle="1" w:styleId="C9B86C8683734F5E8A08D9EEA66BD9B5">
    <w:name w:val="C9B86C8683734F5E8A08D9EEA66BD9B5"/>
  </w:style>
  <w:style w:type="paragraph" w:customStyle="1" w:styleId="3277D73FE11249F08B8954B8C3C453EC">
    <w:name w:val="3277D73FE11249F08B8954B8C3C453EC"/>
  </w:style>
  <w:style w:type="paragraph" w:customStyle="1" w:styleId="FED61D7E64D142B3A58D544BC05FE01B">
    <w:name w:val="FED61D7E64D142B3A58D544BC05FE01B"/>
  </w:style>
  <w:style w:type="paragraph" w:customStyle="1" w:styleId="CE1E81CDB7B944698AC36EB95CC97318">
    <w:name w:val="CE1E81CDB7B944698AC36EB95CC97318"/>
  </w:style>
  <w:style w:type="paragraph" w:customStyle="1" w:styleId="CDB05720CD174EE48F449CFD1E05505F">
    <w:name w:val="CDB05720CD174EE48F449CFD1E05505F"/>
  </w:style>
  <w:style w:type="paragraph" w:customStyle="1" w:styleId="3D34C0EB13D4488480C6E588F5BAFE1E">
    <w:name w:val="3D34C0EB13D4488480C6E588F5BAFE1E"/>
  </w:style>
  <w:style w:type="paragraph" w:customStyle="1" w:styleId="1D6D1AD725214D00A2BE617345F4F3D6">
    <w:name w:val="1D6D1AD725214D00A2BE617345F4F3D6"/>
  </w:style>
  <w:style w:type="paragraph" w:customStyle="1" w:styleId="C651A0ED0C294A68BC5EAC5FB1CB040A">
    <w:name w:val="C651A0ED0C294A68BC5EAC5FB1CB040A"/>
  </w:style>
  <w:style w:type="paragraph" w:customStyle="1" w:styleId="FE4A1D738D0A43DAA82D9DB0A53E106F">
    <w:name w:val="FE4A1D738D0A43DAA82D9DB0A53E106F"/>
  </w:style>
  <w:style w:type="paragraph" w:customStyle="1" w:styleId="55E67127D1444548A8AD30E8E632673E">
    <w:name w:val="55E67127D1444548A8AD30E8E632673E"/>
  </w:style>
  <w:style w:type="paragraph" w:customStyle="1" w:styleId="034677BFDB784FF9BFFECC2623537F89">
    <w:name w:val="034677BFDB784FF9BFFECC2623537F89"/>
  </w:style>
  <w:style w:type="paragraph" w:customStyle="1" w:styleId="5F2E73837D95461182B590CB51AC4F6C">
    <w:name w:val="5F2E73837D95461182B590CB51AC4F6C"/>
  </w:style>
  <w:style w:type="paragraph" w:customStyle="1" w:styleId="8CEA0257E7B94A199E01483C51CBFBDC">
    <w:name w:val="8CEA0257E7B94A199E01483C51CBFBDC"/>
  </w:style>
  <w:style w:type="paragraph" w:customStyle="1" w:styleId="A8AF3411876D4EAFAA65830B54BCED77">
    <w:name w:val="A8AF3411876D4EAFAA65830B54BCED77"/>
  </w:style>
  <w:style w:type="paragraph" w:customStyle="1" w:styleId="4C722AB3ABC147F1A3896B1D42C80F6C">
    <w:name w:val="4C722AB3ABC147F1A3896B1D42C80F6C"/>
  </w:style>
  <w:style w:type="paragraph" w:customStyle="1" w:styleId="5C5391E671764D76B7AACD62B62418B1">
    <w:name w:val="5C5391E671764D76B7AACD62B62418B1"/>
  </w:style>
  <w:style w:type="paragraph" w:customStyle="1" w:styleId="E6451CDD45D24C70B259BBA3F4DAFD0E">
    <w:name w:val="E6451CDD45D24C70B259BBA3F4DAFD0E"/>
  </w:style>
  <w:style w:type="paragraph" w:customStyle="1" w:styleId="2580DA1D945640BC87045CE970F5B1E3">
    <w:name w:val="2580DA1D945640BC87045CE970F5B1E3"/>
  </w:style>
  <w:style w:type="paragraph" w:customStyle="1" w:styleId="2D03AF3C902D49798D70D37525BB0E39">
    <w:name w:val="2D03AF3C902D49798D70D37525BB0E39"/>
  </w:style>
  <w:style w:type="paragraph" w:customStyle="1" w:styleId="4D9DA5A94928477BB855687E6E78E498">
    <w:name w:val="4D9DA5A94928477BB855687E6E78E498"/>
  </w:style>
  <w:style w:type="paragraph" w:customStyle="1" w:styleId="6850A40CB4174DD7B6C24B3776ABE37F">
    <w:name w:val="6850A40CB4174DD7B6C24B3776ABE37F"/>
  </w:style>
  <w:style w:type="paragraph" w:customStyle="1" w:styleId="1CF9322A7EF84787A2EE6A68CDC35925">
    <w:name w:val="1CF9322A7EF84787A2EE6A68CDC35925"/>
  </w:style>
  <w:style w:type="paragraph" w:customStyle="1" w:styleId="6EEEE824E94B47A484CDA19619F5707E">
    <w:name w:val="6EEEE824E94B47A484CDA19619F5707E"/>
  </w:style>
  <w:style w:type="paragraph" w:customStyle="1" w:styleId="2BA1CF43892D4F77BB0098411980408B">
    <w:name w:val="2BA1CF43892D4F77BB0098411980408B"/>
  </w:style>
  <w:style w:type="paragraph" w:customStyle="1" w:styleId="C640B0E202CD424D8DB7D9F33D170265">
    <w:name w:val="C640B0E202CD424D8DB7D9F33D170265"/>
  </w:style>
  <w:style w:type="paragraph" w:customStyle="1" w:styleId="AB5BD7E9EB6F4E2CA365E1826ADE445F">
    <w:name w:val="AB5BD7E9EB6F4E2CA365E1826ADE445F"/>
  </w:style>
  <w:style w:type="paragraph" w:customStyle="1" w:styleId="FC90166CB0F34D648B8E0984C382C41F">
    <w:name w:val="FC90166CB0F34D648B8E0984C382C41F"/>
  </w:style>
  <w:style w:type="paragraph" w:customStyle="1" w:styleId="0BC58602F8154727B443A32A57B93E3D">
    <w:name w:val="0BC58602F8154727B443A32A57B93E3D"/>
  </w:style>
  <w:style w:type="paragraph" w:customStyle="1" w:styleId="85C12F6A1E204164B0E34CFEEBB43384">
    <w:name w:val="85C12F6A1E204164B0E34CFEEBB43384"/>
  </w:style>
  <w:style w:type="paragraph" w:customStyle="1" w:styleId="6F579C5CC35648348B32F38B7B638F52">
    <w:name w:val="6F579C5CC35648348B32F38B7B638F52"/>
  </w:style>
  <w:style w:type="paragraph" w:customStyle="1" w:styleId="60842BE9EBAC43EE9EB7B7E059CC3A8A">
    <w:name w:val="60842BE9EBAC43EE9EB7B7E059CC3A8A"/>
  </w:style>
  <w:style w:type="paragraph" w:customStyle="1" w:styleId="C8B52C22AA2B4737B6F01F8850065D95">
    <w:name w:val="C8B52C22AA2B4737B6F01F8850065D95"/>
  </w:style>
  <w:style w:type="paragraph" w:customStyle="1" w:styleId="88EDB2BA89D04260A74B76F9F28CC451">
    <w:name w:val="88EDB2BA89D04260A74B76F9F28CC451"/>
  </w:style>
  <w:style w:type="paragraph" w:customStyle="1" w:styleId="13070C8DE6CD44719F36A940C999A4D2">
    <w:name w:val="13070C8DE6CD44719F36A940C999A4D2"/>
  </w:style>
  <w:style w:type="paragraph" w:customStyle="1" w:styleId="9448E22F65D1491E9400CD62BA758B6C">
    <w:name w:val="9448E22F65D1491E9400CD62BA758B6C"/>
  </w:style>
  <w:style w:type="paragraph" w:customStyle="1" w:styleId="D94D7EDBF6B14A4794AC51433F739756">
    <w:name w:val="D94D7EDBF6B14A4794AC51433F739756"/>
  </w:style>
  <w:style w:type="paragraph" w:customStyle="1" w:styleId="5D99A4E144144913AE1E5915C52CBC5D">
    <w:name w:val="5D99A4E144144913AE1E5915C52CBC5D"/>
  </w:style>
  <w:style w:type="paragraph" w:customStyle="1" w:styleId="E1BC4FFE641941118B2C119F0E0B6095">
    <w:name w:val="E1BC4FFE641941118B2C119F0E0B6095"/>
  </w:style>
  <w:style w:type="paragraph" w:customStyle="1" w:styleId="9B5F6FA9864048DC88A5B2CFF29FA701">
    <w:name w:val="9B5F6FA9864048DC88A5B2CFF29FA701"/>
  </w:style>
  <w:style w:type="paragraph" w:customStyle="1" w:styleId="FA9B1122FCF440428F65821C150EC123">
    <w:name w:val="FA9B1122FCF440428F65821C150EC123"/>
  </w:style>
  <w:style w:type="paragraph" w:customStyle="1" w:styleId="43F2F70BD3564C87AB5547620B35F6B6">
    <w:name w:val="43F2F70BD3564C87AB5547620B35F6B6"/>
  </w:style>
  <w:style w:type="paragraph" w:customStyle="1" w:styleId="E35C3EDD9E0844FAB06D6E893F172D89">
    <w:name w:val="E35C3EDD9E0844FAB06D6E893F172D89"/>
  </w:style>
  <w:style w:type="paragraph" w:customStyle="1" w:styleId="F19D6531A39F4A548B44D0D9DD29474F">
    <w:name w:val="F19D6531A39F4A548B44D0D9DD29474F"/>
  </w:style>
  <w:style w:type="paragraph" w:customStyle="1" w:styleId="4908FFED3D7E48339425E4A3C2716D51">
    <w:name w:val="4908FFED3D7E48339425E4A3C2716D51"/>
  </w:style>
  <w:style w:type="paragraph" w:customStyle="1" w:styleId="08844456851C4ACF8AFFF681BBACC969">
    <w:name w:val="08844456851C4ACF8AFFF681BBACC969"/>
  </w:style>
  <w:style w:type="paragraph" w:customStyle="1" w:styleId="547E51EC5E1C426CB89DF02C470716DC">
    <w:name w:val="547E51EC5E1C426CB89DF02C470716DC"/>
  </w:style>
  <w:style w:type="paragraph" w:customStyle="1" w:styleId="A5892ABCF1FA4BC2A3837A91A67F7AAA">
    <w:name w:val="A5892ABCF1FA4BC2A3837A91A67F7AAA"/>
  </w:style>
  <w:style w:type="paragraph" w:customStyle="1" w:styleId="09F86E2C87964794986239D343297CD2">
    <w:name w:val="09F86E2C87964794986239D343297CD2"/>
  </w:style>
  <w:style w:type="paragraph" w:customStyle="1" w:styleId="ADA2B4D08D4940BEA7E516F34E02ABFC">
    <w:name w:val="ADA2B4D08D4940BEA7E516F34E02ABFC"/>
  </w:style>
  <w:style w:type="paragraph" w:customStyle="1" w:styleId="04DA615AC2914AAB8B0A750AA15A1F9D">
    <w:name w:val="04DA615AC2914AAB8B0A750AA15A1F9D"/>
  </w:style>
  <w:style w:type="paragraph" w:customStyle="1" w:styleId="94847CB25D3D49A19B058CBF740A90F3">
    <w:name w:val="94847CB25D3D49A19B058CBF740A90F3"/>
  </w:style>
  <w:style w:type="paragraph" w:customStyle="1" w:styleId="3E7B2C90147243009C3BD2AC513258AA">
    <w:name w:val="3E7B2C90147243009C3BD2AC513258AA"/>
  </w:style>
  <w:style w:type="paragraph" w:customStyle="1" w:styleId="5A8935B4B61D492CA66C5F187AEC2661">
    <w:name w:val="5A8935B4B61D492CA66C5F187AEC2661"/>
  </w:style>
  <w:style w:type="paragraph" w:customStyle="1" w:styleId="578647B6816740B3B27E8A948EDE6C0D">
    <w:name w:val="578647B6816740B3B27E8A948EDE6C0D"/>
  </w:style>
  <w:style w:type="paragraph" w:customStyle="1" w:styleId="1454B3BE6E3243D8BC6C4DB99969AC9C">
    <w:name w:val="1454B3BE6E3243D8BC6C4DB99969AC9C"/>
  </w:style>
  <w:style w:type="paragraph" w:customStyle="1" w:styleId="68B142E8B83049D2935FE1F200E29C47">
    <w:name w:val="68B142E8B83049D2935FE1F200E29C47"/>
  </w:style>
  <w:style w:type="paragraph" w:customStyle="1" w:styleId="EF17B48B7BD148FEB4EF303428EB284A">
    <w:name w:val="EF17B48B7BD148FEB4EF303428EB284A"/>
  </w:style>
  <w:style w:type="paragraph" w:customStyle="1" w:styleId="D9280E41973F439D8360430581DCCD5D">
    <w:name w:val="D9280E41973F439D8360430581DCCD5D"/>
  </w:style>
  <w:style w:type="paragraph" w:customStyle="1" w:styleId="DE73EBEF8233482688A1B5B4CFC36441">
    <w:name w:val="DE73EBEF8233482688A1B5B4CFC36441"/>
  </w:style>
  <w:style w:type="paragraph" w:customStyle="1" w:styleId="B6E7188DE8084B2A89595845EAE34F28">
    <w:name w:val="B6E7188DE8084B2A89595845EAE34F28"/>
  </w:style>
  <w:style w:type="paragraph" w:customStyle="1" w:styleId="E672775CB0EF4422AB70B37FB27853C5">
    <w:name w:val="E672775CB0EF4422AB70B37FB27853C5"/>
  </w:style>
  <w:style w:type="paragraph" w:customStyle="1" w:styleId="4F6EFD11384749229B1F6A921E217BBF">
    <w:name w:val="4F6EFD11384749229B1F6A921E217BBF"/>
  </w:style>
  <w:style w:type="paragraph" w:customStyle="1" w:styleId="A15569ECE0454E198C3745DAABC7327D">
    <w:name w:val="A15569ECE0454E198C3745DAABC7327D"/>
  </w:style>
  <w:style w:type="paragraph" w:customStyle="1" w:styleId="5531AA08FEE14BA0B2E818C32194544E">
    <w:name w:val="5531AA08FEE14BA0B2E818C32194544E"/>
  </w:style>
  <w:style w:type="paragraph" w:customStyle="1" w:styleId="3FAAA7F34DD440DA98FABC545C488910">
    <w:name w:val="3FAAA7F34DD440DA98FABC545C488910"/>
  </w:style>
  <w:style w:type="paragraph" w:customStyle="1" w:styleId="46DEDCB423A146C7B15B1D39880F8E2F">
    <w:name w:val="46DEDCB423A146C7B15B1D39880F8E2F"/>
    <w:rsid w:val="005143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E28E3-D6D6-44E2-AAA2-0725BCA59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YWCC 307 meeting minutes.dotx</Template>
  <TotalTime>41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Easter Gbortoe</dc:creator>
  <cp:keywords/>
  <dc:description/>
  <cp:lastModifiedBy>Easter Gbortoe</cp:lastModifiedBy>
  <cp:revision>9</cp:revision>
  <dcterms:created xsi:type="dcterms:W3CDTF">2023-11-05T01:16:00Z</dcterms:created>
  <dcterms:modified xsi:type="dcterms:W3CDTF">2023-11-05T01:58:00Z</dcterms:modified>
  <cp:version/>
</cp:coreProperties>
</file>